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43D83F" w14:textId="77777777" w:rsidR="00F54974" w:rsidRDefault="00F54974" w:rsidP="00DC2A17"/>
    <w:p w14:paraId="73693A47" w14:textId="77777777" w:rsidR="00F54974" w:rsidRDefault="00F54974" w:rsidP="00DC2A17"/>
    <w:p w14:paraId="6674148C" w14:textId="77777777" w:rsidR="00F54974" w:rsidRDefault="00F54974" w:rsidP="00DC2A17"/>
    <w:p w14:paraId="657D05DC" w14:textId="77777777" w:rsidR="00F54974" w:rsidRDefault="00F54974" w:rsidP="00DC2A17"/>
    <w:p w14:paraId="62E201A7" w14:textId="77777777" w:rsidR="003E4A7E" w:rsidRDefault="003E4A7E" w:rsidP="003E4A7E"/>
    <w:p w14:paraId="264996A5" w14:textId="77777777" w:rsidR="003E4A7E" w:rsidRDefault="003E4A7E" w:rsidP="003E4A7E"/>
    <w:p w14:paraId="6CED235E" w14:textId="77777777" w:rsidR="003E4A7E" w:rsidRDefault="003E4A7E" w:rsidP="003E4A7E"/>
    <w:p w14:paraId="54C13873" w14:textId="77777777" w:rsidR="003E4A7E" w:rsidRDefault="003E4A7E" w:rsidP="003E4A7E"/>
    <w:p w14:paraId="0070355A" w14:textId="77777777" w:rsidR="003E4A7E" w:rsidRDefault="003E4A7E" w:rsidP="003E4A7E"/>
    <w:p w14:paraId="46E11F57" w14:textId="77777777" w:rsidR="003E4A7E" w:rsidRDefault="003E4A7E" w:rsidP="003E4A7E"/>
    <w:p w14:paraId="03141A4B" w14:textId="77777777" w:rsidR="003E4A7E" w:rsidRDefault="003E4A7E" w:rsidP="003E4A7E"/>
    <w:p w14:paraId="5B3DDF3F" w14:textId="77777777" w:rsidR="003E4A7E" w:rsidRDefault="003E4A7E" w:rsidP="003E4A7E"/>
    <w:p w14:paraId="28543032" w14:textId="77777777" w:rsidR="003E4A7E" w:rsidRDefault="003E4A7E" w:rsidP="003E4A7E"/>
    <w:p w14:paraId="50ED9263" w14:textId="77777777" w:rsidR="003E4A7E" w:rsidRDefault="003E4A7E" w:rsidP="003E4A7E"/>
    <w:p w14:paraId="4BAA6341" w14:textId="77777777" w:rsidR="003E4A7E" w:rsidRDefault="003E4A7E" w:rsidP="003E4A7E"/>
    <w:p w14:paraId="1013019A" w14:textId="77777777" w:rsidR="003E4A7E" w:rsidRDefault="003E4A7E" w:rsidP="003E4A7E"/>
    <w:p w14:paraId="0AD12708" w14:textId="77777777" w:rsidR="003E4A7E" w:rsidRDefault="003E4A7E" w:rsidP="003E4A7E"/>
    <w:p w14:paraId="79A328C8" w14:textId="77777777" w:rsidR="003E4A7E" w:rsidRDefault="003E4A7E" w:rsidP="003E4A7E"/>
    <w:p w14:paraId="19C3CE95" w14:textId="77777777" w:rsidR="003E4A7E" w:rsidRDefault="003E4A7E" w:rsidP="003E4A7E"/>
    <w:p w14:paraId="75A0FE35" w14:textId="77777777" w:rsidR="003E4A7E" w:rsidRDefault="00EB0B6F" w:rsidP="00DC2A17">
      <w:pPr>
        <w:pStyle w:val="Ttulo"/>
      </w:pPr>
      <w:r>
        <w:t>Visão do Sistema</w:t>
      </w:r>
    </w:p>
    <w:p w14:paraId="762F251E" w14:textId="77777777" w:rsidR="003E4A7E" w:rsidRDefault="003E4A7E" w:rsidP="003E4A7E">
      <w:pPr>
        <w:pStyle w:val="Ttulo"/>
      </w:pPr>
    </w:p>
    <w:p w14:paraId="504671C4" w14:textId="77777777" w:rsidR="003E4A7E" w:rsidRDefault="003E4A7E" w:rsidP="003E4A7E">
      <w:pPr>
        <w:pStyle w:val="Ttulo"/>
      </w:pPr>
    </w:p>
    <w:p w14:paraId="6C6D6678" w14:textId="77777777" w:rsidR="003E4A7E" w:rsidRDefault="00161592" w:rsidP="003E4A7E">
      <w:pPr>
        <w:pStyle w:val="Sub-Title"/>
      </w:pPr>
      <w:r>
        <w:t>Nome da Empresa</w:t>
      </w:r>
    </w:p>
    <w:p w14:paraId="6A6C9A3F" w14:textId="77777777" w:rsidR="003E4A7E" w:rsidRDefault="003E4A7E" w:rsidP="003E4A7E">
      <w:pPr>
        <w:pStyle w:val="Sub-Title"/>
      </w:pPr>
    </w:p>
    <w:p w14:paraId="2A2F4F7F" w14:textId="77777777" w:rsidR="003E4A7E" w:rsidRDefault="003E4A7E" w:rsidP="003E4A7E">
      <w:pPr>
        <w:pStyle w:val="Sub-TituloDestacado"/>
      </w:pPr>
      <w:r>
        <w:br/>
      </w:r>
      <w:r w:rsidR="000564B6">
        <w:t>Easy Key</w:t>
      </w:r>
    </w:p>
    <w:p w14:paraId="2AFCCFDD" w14:textId="77777777" w:rsidR="003E4A7E" w:rsidRDefault="003E4A7E" w:rsidP="003E4A7E">
      <w:pPr>
        <w:pStyle w:val="Sub-TituloDestacado"/>
      </w:pPr>
    </w:p>
    <w:p w14:paraId="3379CCDB" w14:textId="77777777" w:rsidR="003E4A7E" w:rsidRDefault="003E4A7E" w:rsidP="003E4A7E">
      <w:pPr>
        <w:pStyle w:val="Sub-Title"/>
      </w:pPr>
    </w:p>
    <w:p w14:paraId="76122550" w14:textId="77777777" w:rsidR="003E4A7E" w:rsidRDefault="003E4A7E" w:rsidP="003E4A7E">
      <w:pPr>
        <w:pStyle w:val="Sub-Title"/>
      </w:pPr>
    </w:p>
    <w:p w14:paraId="786AB29F" w14:textId="77777777" w:rsidR="003E4A7E" w:rsidRDefault="003E4A7E" w:rsidP="003E4A7E">
      <w:pPr>
        <w:pStyle w:val="Sub-Title"/>
      </w:pPr>
    </w:p>
    <w:p w14:paraId="7E8CA7B6" w14:textId="77777777" w:rsidR="003E4A7E" w:rsidRDefault="003E4A7E" w:rsidP="003E4A7E">
      <w:pPr>
        <w:pStyle w:val="Sub-Title"/>
      </w:pPr>
    </w:p>
    <w:p w14:paraId="6A811A31" w14:textId="77777777" w:rsidR="003E4A7E" w:rsidRDefault="003E4A7E" w:rsidP="003E4A7E">
      <w:pPr>
        <w:pStyle w:val="Sub-Title"/>
      </w:pPr>
    </w:p>
    <w:p w14:paraId="3CA9E2CE" w14:textId="77777777" w:rsidR="003E4A7E" w:rsidRDefault="003E4A7E" w:rsidP="003E4A7E">
      <w:pPr>
        <w:jc w:val="center"/>
      </w:pPr>
    </w:p>
    <w:p w14:paraId="4328C709" w14:textId="77777777" w:rsidR="003E4A7E" w:rsidRDefault="003E4A7E" w:rsidP="003E4A7E"/>
    <w:p w14:paraId="4BBF7B17" w14:textId="77777777" w:rsidR="003E4A7E" w:rsidRDefault="003E4A7E" w:rsidP="003E4A7E"/>
    <w:p w14:paraId="01CCF3DE" w14:textId="77777777" w:rsidR="003E4A7E" w:rsidRDefault="003E4A7E" w:rsidP="003E4A7E"/>
    <w:p w14:paraId="7F3A866D" w14:textId="77777777" w:rsidR="003E4A7E" w:rsidRDefault="003E4A7E" w:rsidP="003E4A7E"/>
    <w:p w14:paraId="31B80016" w14:textId="77777777" w:rsidR="003E4A7E" w:rsidRDefault="003E4A7E" w:rsidP="003E4A7E"/>
    <w:p w14:paraId="43B10E04" w14:textId="77777777" w:rsidR="003E4A7E" w:rsidRDefault="003E4A7E" w:rsidP="003E4A7E"/>
    <w:p w14:paraId="79EDC601" w14:textId="77777777" w:rsidR="003E4A7E" w:rsidRDefault="003E4A7E" w:rsidP="003E4A7E"/>
    <w:p w14:paraId="4E186AB2" w14:textId="77777777" w:rsidR="003E4A7E" w:rsidRDefault="003E4A7E" w:rsidP="003E4A7E"/>
    <w:p w14:paraId="75433131" w14:textId="3FC66051" w:rsidR="003E4A7E" w:rsidRPr="003E4A7E" w:rsidRDefault="003E4A7E" w:rsidP="003E4A7E">
      <w:pPr>
        <w:jc w:val="center"/>
        <w:rPr>
          <w:rFonts w:cs="Arial"/>
          <w:sz w:val="24"/>
          <w:szCs w:val="24"/>
        </w:rPr>
      </w:pPr>
      <w:r w:rsidRPr="003E4A7E">
        <w:rPr>
          <w:rFonts w:cs="Arial"/>
          <w:sz w:val="24"/>
          <w:szCs w:val="24"/>
        </w:rPr>
        <w:fldChar w:fldCharType="begin"/>
      </w:r>
      <w:r w:rsidRPr="003E4A7E">
        <w:rPr>
          <w:rFonts w:cs="Arial"/>
          <w:sz w:val="24"/>
          <w:szCs w:val="24"/>
        </w:rPr>
        <w:instrText xml:space="preserve"> DATE  \@ "d' de 'MMMM' de 'yyyy"  \* MERGEFORMAT </w:instrText>
      </w:r>
      <w:r w:rsidRPr="003E4A7E">
        <w:rPr>
          <w:rFonts w:cs="Arial"/>
          <w:sz w:val="24"/>
          <w:szCs w:val="24"/>
        </w:rPr>
        <w:fldChar w:fldCharType="separate"/>
      </w:r>
      <w:r w:rsidR="00C72860">
        <w:rPr>
          <w:rFonts w:cs="Arial"/>
          <w:noProof/>
          <w:sz w:val="24"/>
          <w:szCs w:val="24"/>
        </w:rPr>
        <w:t>11 de maio de 2017</w:t>
      </w:r>
      <w:r w:rsidRPr="003E4A7E">
        <w:rPr>
          <w:rFonts w:cs="Arial"/>
          <w:sz w:val="24"/>
          <w:szCs w:val="24"/>
        </w:rPr>
        <w:fldChar w:fldCharType="end"/>
      </w:r>
    </w:p>
    <w:p w14:paraId="677E78DE" w14:textId="77777777" w:rsidR="00F54974" w:rsidRDefault="00F54974" w:rsidP="00F54974"/>
    <w:p w14:paraId="2CEEE20E" w14:textId="77777777" w:rsidR="00F54974" w:rsidRDefault="00F54974" w:rsidP="00F54974"/>
    <w:p w14:paraId="7BE28257" w14:textId="77777777" w:rsidR="00F54974" w:rsidRDefault="00F54974" w:rsidP="00F54974"/>
    <w:p w14:paraId="60C46E4D" w14:textId="77777777" w:rsidR="00D85B05" w:rsidRDefault="00D85B05" w:rsidP="00D85B05"/>
    <w:p w14:paraId="7743877A" w14:textId="77777777" w:rsidR="00D85B05" w:rsidRDefault="00D85B05" w:rsidP="00D85B05">
      <w:pPr>
        <w:pStyle w:val="Sumrio1"/>
        <w:sectPr w:rsidR="00D85B05" w:rsidSect="00846053">
          <w:headerReference w:type="default" r:id="rId7"/>
          <w:footerReference w:type="even" r:id="rId8"/>
          <w:footerReference w:type="default" r:id="rId9"/>
          <w:pgSz w:w="11907" w:h="16840" w:code="9"/>
          <w:pgMar w:top="1134" w:right="1134" w:bottom="567" w:left="1134" w:header="567" w:footer="284" w:gutter="0"/>
          <w:pgNumType w:start="1"/>
          <w:cols w:space="720"/>
        </w:sectPr>
      </w:pPr>
    </w:p>
    <w:p w14:paraId="42CB46BB" w14:textId="77777777" w:rsidR="00F54974" w:rsidRDefault="00F54974" w:rsidP="00F54974"/>
    <w:p w14:paraId="4BF84077" w14:textId="77777777" w:rsidR="00F54974" w:rsidRPr="00257B66" w:rsidRDefault="00F54974" w:rsidP="00F54974">
      <w:pPr>
        <w:rPr>
          <w:rFonts w:cs="Arial"/>
          <w:b/>
          <w:bCs/>
          <w:sz w:val="28"/>
        </w:rPr>
      </w:pPr>
      <w:r w:rsidRPr="00257B66">
        <w:rPr>
          <w:rFonts w:cs="Arial"/>
          <w:b/>
          <w:bCs/>
          <w:sz w:val="28"/>
        </w:rPr>
        <w:t>Revisões do Documento</w:t>
      </w:r>
    </w:p>
    <w:p w14:paraId="2D0ACB7C" w14:textId="77777777" w:rsidR="00F54974" w:rsidRDefault="00F54974" w:rsidP="00F54974">
      <w:pPr>
        <w:rPr>
          <w:b/>
          <w:bCs/>
          <w:sz w:val="28"/>
        </w:rPr>
      </w:pPr>
    </w:p>
    <w:tbl>
      <w:tblPr>
        <w:tblW w:w="9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15"/>
        <w:gridCol w:w="1421"/>
        <w:gridCol w:w="1141"/>
        <w:gridCol w:w="2303"/>
        <w:gridCol w:w="3699"/>
      </w:tblGrid>
      <w:tr w:rsidR="003E7E0F" w14:paraId="33D72F29" w14:textId="77777777">
        <w:tc>
          <w:tcPr>
            <w:tcW w:w="1129" w:type="dxa"/>
          </w:tcPr>
          <w:p w14:paraId="30A56FCB" w14:textId="77777777" w:rsidR="003E7E0F" w:rsidRDefault="003E7E0F" w:rsidP="00706BD4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Revisão</w:t>
            </w:r>
          </w:p>
        </w:tc>
        <w:tc>
          <w:tcPr>
            <w:tcW w:w="1434" w:type="dxa"/>
          </w:tcPr>
          <w:p w14:paraId="6D04912E" w14:textId="77777777" w:rsidR="003E7E0F" w:rsidRDefault="003E7E0F" w:rsidP="00706BD4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Fase</w:t>
            </w:r>
          </w:p>
        </w:tc>
        <w:tc>
          <w:tcPr>
            <w:tcW w:w="1107" w:type="dxa"/>
          </w:tcPr>
          <w:p w14:paraId="43625F4B" w14:textId="77777777" w:rsidR="003E7E0F" w:rsidRDefault="003E7E0F" w:rsidP="00706BD4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Data</w:t>
            </w:r>
          </w:p>
        </w:tc>
        <w:tc>
          <w:tcPr>
            <w:tcW w:w="2324" w:type="dxa"/>
          </w:tcPr>
          <w:p w14:paraId="1D825F3D" w14:textId="77777777" w:rsidR="003E7E0F" w:rsidRDefault="003E7E0F" w:rsidP="00706BD4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Responsável</w:t>
            </w:r>
          </w:p>
        </w:tc>
        <w:tc>
          <w:tcPr>
            <w:tcW w:w="3785" w:type="dxa"/>
          </w:tcPr>
          <w:p w14:paraId="2EA1F40D" w14:textId="77777777" w:rsidR="003E7E0F" w:rsidRDefault="003E7E0F" w:rsidP="00706BD4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Observações</w:t>
            </w:r>
          </w:p>
        </w:tc>
      </w:tr>
      <w:tr w:rsidR="003E7E0F" w14:paraId="22FD667B" w14:textId="77777777">
        <w:tc>
          <w:tcPr>
            <w:tcW w:w="1129" w:type="dxa"/>
          </w:tcPr>
          <w:p w14:paraId="06FBD3CF" w14:textId="77777777" w:rsidR="003E7E0F" w:rsidRDefault="0015300A" w:rsidP="003E7E0F">
            <w:pPr>
              <w:jc w:val="center"/>
            </w:pPr>
            <w:r>
              <w:t>1</w:t>
            </w:r>
            <w:r w:rsidR="006E2912">
              <w:t>.0</w:t>
            </w:r>
          </w:p>
        </w:tc>
        <w:tc>
          <w:tcPr>
            <w:tcW w:w="1434" w:type="dxa"/>
          </w:tcPr>
          <w:p w14:paraId="7C077A4C" w14:textId="77777777" w:rsidR="003E7E0F" w:rsidRDefault="006E2912" w:rsidP="003E7E0F">
            <w:pPr>
              <w:jc w:val="center"/>
            </w:pPr>
            <w:r>
              <w:t>Concepção</w:t>
            </w:r>
          </w:p>
        </w:tc>
        <w:tc>
          <w:tcPr>
            <w:tcW w:w="1107" w:type="dxa"/>
          </w:tcPr>
          <w:p w14:paraId="3B4DB65D" w14:textId="4F9A63DF" w:rsidR="003E7E0F" w:rsidRPr="00C72860" w:rsidRDefault="00C72860" w:rsidP="003E7E0F">
            <w:pPr>
              <w:jc w:val="center"/>
              <w:rPr>
                <w:u w:val="single"/>
              </w:rPr>
            </w:pPr>
            <w:r>
              <w:t>11/05</w:t>
            </w:r>
            <w:r w:rsidR="002D4588">
              <w:t>/201</w:t>
            </w:r>
            <w:r>
              <w:t>7</w:t>
            </w:r>
            <w:bookmarkStart w:id="0" w:name="_GoBack"/>
            <w:bookmarkEnd w:id="0"/>
          </w:p>
        </w:tc>
        <w:tc>
          <w:tcPr>
            <w:tcW w:w="2324" w:type="dxa"/>
          </w:tcPr>
          <w:p w14:paraId="37E531CA" w14:textId="77777777" w:rsidR="003E7E0F" w:rsidRDefault="00161592" w:rsidP="003E7E0F">
            <w:pPr>
              <w:jc w:val="center"/>
            </w:pPr>
            <w:r>
              <w:t>Nome do responsável</w:t>
            </w:r>
          </w:p>
        </w:tc>
        <w:tc>
          <w:tcPr>
            <w:tcW w:w="3785" w:type="dxa"/>
          </w:tcPr>
          <w:p w14:paraId="72CFC9C9" w14:textId="77777777" w:rsidR="003E7E0F" w:rsidRDefault="003E7E0F" w:rsidP="003E7E0F">
            <w:pPr>
              <w:jc w:val="center"/>
            </w:pPr>
          </w:p>
        </w:tc>
      </w:tr>
      <w:tr w:rsidR="003E7E0F" w14:paraId="76DAFE0D" w14:textId="77777777">
        <w:tc>
          <w:tcPr>
            <w:tcW w:w="1129" w:type="dxa"/>
          </w:tcPr>
          <w:p w14:paraId="5C5685D3" w14:textId="77777777" w:rsidR="003E7E0F" w:rsidRDefault="003E7E0F" w:rsidP="003E7E0F">
            <w:pPr>
              <w:jc w:val="center"/>
            </w:pPr>
          </w:p>
        </w:tc>
        <w:tc>
          <w:tcPr>
            <w:tcW w:w="1434" w:type="dxa"/>
          </w:tcPr>
          <w:p w14:paraId="01E38DA3" w14:textId="77777777" w:rsidR="003E7E0F" w:rsidRDefault="003E7E0F" w:rsidP="003E7E0F">
            <w:pPr>
              <w:jc w:val="center"/>
            </w:pPr>
          </w:p>
        </w:tc>
        <w:tc>
          <w:tcPr>
            <w:tcW w:w="1107" w:type="dxa"/>
          </w:tcPr>
          <w:p w14:paraId="5C600525" w14:textId="77777777" w:rsidR="003E7E0F" w:rsidRDefault="003E7E0F" w:rsidP="003E7E0F">
            <w:pPr>
              <w:jc w:val="center"/>
            </w:pPr>
          </w:p>
        </w:tc>
        <w:tc>
          <w:tcPr>
            <w:tcW w:w="2324" w:type="dxa"/>
          </w:tcPr>
          <w:p w14:paraId="466A377C" w14:textId="77777777" w:rsidR="003E7E0F" w:rsidRDefault="003E7E0F" w:rsidP="003E7E0F">
            <w:pPr>
              <w:jc w:val="center"/>
            </w:pPr>
          </w:p>
        </w:tc>
        <w:tc>
          <w:tcPr>
            <w:tcW w:w="3785" w:type="dxa"/>
          </w:tcPr>
          <w:p w14:paraId="18151836" w14:textId="77777777" w:rsidR="003E7E0F" w:rsidRDefault="003E7E0F" w:rsidP="003E7E0F">
            <w:pPr>
              <w:jc w:val="center"/>
            </w:pPr>
          </w:p>
        </w:tc>
      </w:tr>
    </w:tbl>
    <w:p w14:paraId="5C94B51A" w14:textId="77777777" w:rsidR="00F54974" w:rsidRDefault="00F54974" w:rsidP="00F54974"/>
    <w:p w14:paraId="4F209E85" w14:textId="77777777" w:rsidR="00F54974" w:rsidRDefault="00F54974" w:rsidP="00F54974">
      <w:pPr>
        <w:pStyle w:val="Sumrio1"/>
      </w:pPr>
    </w:p>
    <w:p w14:paraId="4C6FDCD3" w14:textId="77777777" w:rsidR="00F54974" w:rsidRDefault="00F54974" w:rsidP="00F54974"/>
    <w:p w14:paraId="5E5B0183" w14:textId="77777777" w:rsidR="00F54974" w:rsidRDefault="00F54974" w:rsidP="00F54974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  <w:r w:rsidR="0006426E">
        <w:rPr>
          <w:b/>
          <w:bCs/>
          <w:sz w:val="28"/>
        </w:rPr>
        <w:lastRenderedPageBreak/>
        <w:t>Sumário</w:t>
      </w:r>
    </w:p>
    <w:p w14:paraId="47201903" w14:textId="77777777" w:rsidR="00F54974" w:rsidRDefault="00F54974" w:rsidP="00F54974"/>
    <w:bookmarkStart w:id="1" w:name="_Toc71967822"/>
    <w:p w14:paraId="7FB562C6" w14:textId="77777777" w:rsidR="00C90F28" w:rsidRDefault="008B3443">
      <w:pPr>
        <w:pStyle w:val="Sumrio1"/>
        <w:tabs>
          <w:tab w:val="left" w:pos="440"/>
          <w:tab w:val="right" w:leader="dot" w:pos="9629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\h \z \t "Título 1;1;Título 2;1;Titulo1;1;Titulo2;1;Titulo3;1" </w:instrText>
      </w:r>
      <w:r>
        <w:fldChar w:fldCharType="separate"/>
      </w:r>
      <w:hyperlink w:anchor="_Toc395708272" w:history="1">
        <w:r w:rsidR="00C90F28" w:rsidRPr="001E03CA">
          <w:rPr>
            <w:rStyle w:val="Hyperlink"/>
            <w:noProof/>
          </w:rPr>
          <w:t>1.</w:t>
        </w:r>
        <w:r w:rsidR="00C90F28">
          <w:rPr>
            <w:rFonts w:ascii="Calibri" w:hAnsi="Calibri"/>
            <w:noProof/>
            <w:sz w:val="22"/>
            <w:szCs w:val="22"/>
          </w:rPr>
          <w:tab/>
        </w:r>
        <w:r w:rsidR="00C90F28" w:rsidRPr="001E03CA">
          <w:rPr>
            <w:rStyle w:val="Hyperlink"/>
            <w:noProof/>
          </w:rPr>
          <w:t>Escopo do Sistema</w:t>
        </w:r>
        <w:r w:rsidR="00C90F28">
          <w:rPr>
            <w:noProof/>
            <w:webHidden/>
          </w:rPr>
          <w:tab/>
        </w:r>
        <w:r w:rsidR="00C90F28">
          <w:rPr>
            <w:noProof/>
            <w:webHidden/>
          </w:rPr>
          <w:fldChar w:fldCharType="begin"/>
        </w:r>
        <w:r w:rsidR="00C90F28">
          <w:rPr>
            <w:noProof/>
            <w:webHidden/>
          </w:rPr>
          <w:instrText xml:space="preserve"> PAGEREF _Toc395708272 \h </w:instrText>
        </w:r>
        <w:r w:rsidR="00C90F28">
          <w:rPr>
            <w:noProof/>
            <w:webHidden/>
          </w:rPr>
        </w:r>
        <w:r w:rsidR="00C90F28">
          <w:rPr>
            <w:noProof/>
            <w:webHidden/>
          </w:rPr>
          <w:fldChar w:fldCharType="separate"/>
        </w:r>
        <w:r w:rsidR="00C90F28">
          <w:rPr>
            <w:noProof/>
            <w:webHidden/>
          </w:rPr>
          <w:t>3</w:t>
        </w:r>
        <w:r w:rsidR="00C90F28">
          <w:rPr>
            <w:noProof/>
            <w:webHidden/>
          </w:rPr>
          <w:fldChar w:fldCharType="end"/>
        </w:r>
      </w:hyperlink>
    </w:p>
    <w:p w14:paraId="4BAB63E2" w14:textId="77777777" w:rsidR="00C90F28" w:rsidRDefault="00CD7C06">
      <w:pPr>
        <w:pStyle w:val="Sumrio1"/>
        <w:tabs>
          <w:tab w:val="left" w:pos="440"/>
          <w:tab w:val="right" w:leader="dot" w:pos="9629"/>
        </w:tabs>
        <w:rPr>
          <w:rFonts w:ascii="Calibri" w:hAnsi="Calibri"/>
          <w:noProof/>
          <w:sz w:val="22"/>
          <w:szCs w:val="22"/>
        </w:rPr>
      </w:pPr>
      <w:hyperlink w:anchor="_Toc395708273" w:history="1">
        <w:r w:rsidR="00C90F28" w:rsidRPr="001E03CA">
          <w:rPr>
            <w:rStyle w:val="Hyperlink"/>
            <w:noProof/>
          </w:rPr>
          <w:t>2.</w:t>
        </w:r>
        <w:r w:rsidR="00C90F28">
          <w:rPr>
            <w:rFonts w:ascii="Calibri" w:hAnsi="Calibri"/>
            <w:noProof/>
            <w:sz w:val="22"/>
            <w:szCs w:val="22"/>
          </w:rPr>
          <w:tab/>
        </w:r>
        <w:r w:rsidR="00C90F28" w:rsidRPr="001E03CA">
          <w:rPr>
            <w:rStyle w:val="Hyperlink"/>
            <w:noProof/>
          </w:rPr>
          <w:t>Identificação dos Requisitos</w:t>
        </w:r>
        <w:r w:rsidR="00C90F28">
          <w:rPr>
            <w:noProof/>
            <w:webHidden/>
          </w:rPr>
          <w:tab/>
        </w:r>
        <w:r w:rsidR="00C90F28">
          <w:rPr>
            <w:noProof/>
            <w:webHidden/>
          </w:rPr>
          <w:fldChar w:fldCharType="begin"/>
        </w:r>
        <w:r w:rsidR="00C90F28">
          <w:rPr>
            <w:noProof/>
            <w:webHidden/>
          </w:rPr>
          <w:instrText xml:space="preserve"> PAGEREF _Toc395708273 \h </w:instrText>
        </w:r>
        <w:r w:rsidR="00C90F28">
          <w:rPr>
            <w:noProof/>
            <w:webHidden/>
          </w:rPr>
        </w:r>
        <w:r w:rsidR="00C90F28">
          <w:rPr>
            <w:noProof/>
            <w:webHidden/>
          </w:rPr>
          <w:fldChar w:fldCharType="separate"/>
        </w:r>
        <w:r w:rsidR="00C90F28">
          <w:rPr>
            <w:noProof/>
            <w:webHidden/>
          </w:rPr>
          <w:t>3</w:t>
        </w:r>
        <w:r w:rsidR="00C90F28">
          <w:rPr>
            <w:noProof/>
            <w:webHidden/>
          </w:rPr>
          <w:fldChar w:fldCharType="end"/>
        </w:r>
      </w:hyperlink>
    </w:p>
    <w:p w14:paraId="005DCD04" w14:textId="77777777" w:rsidR="00C90F28" w:rsidRDefault="00CD7C06">
      <w:pPr>
        <w:pStyle w:val="Sumrio1"/>
        <w:tabs>
          <w:tab w:val="right" w:leader="dot" w:pos="9629"/>
        </w:tabs>
        <w:rPr>
          <w:rFonts w:ascii="Calibri" w:hAnsi="Calibri"/>
          <w:noProof/>
          <w:sz w:val="22"/>
          <w:szCs w:val="22"/>
        </w:rPr>
      </w:pPr>
      <w:hyperlink w:anchor="_Toc395708274" w:history="1">
        <w:r w:rsidR="00C90F28" w:rsidRPr="001E03CA">
          <w:rPr>
            <w:rStyle w:val="Hyperlink"/>
            <w:noProof/>
          </w:rPr>
          <w:t xml:space="preserve">2.1 </w:t>
        </w:r>
        <w:r w:rsidR="00C90F28">
          <w:rPr>
            <w:rStyle w:val="Hyperlink"/>
            <w:noProof/>
          </w:rPr>
          <w:t xml:space="preserve">  </w:t>
        </w:r>
        <w:r w:rsidR="00C90F28" w:rsidRPr="001E03CA">
          <w:rPr>
            <w:rStyle w:val="Hyperlink"/>
            <w:noProof/>
          </w:rPr>
          <w:t>Requisitos Funcionais</w:t>
        </w:r>
        <w:r w:rsidR="00C90F28">
          <w:rPr>
            <w:noProof/>
            <w:webHidden/>
          </w:rPr>
          <w:tab/>
        </w:r>
        <w:r w:rsidR="00C90F28">
          <w:rPr>
            <w:noProof/>
            <w:webHidden/>
          </w:rPr>
          <w:fldChar w:fldCharType="begin"/>
        </w:r>
        <w:r w:rsidR="00C90F28">
          <w:rPr>
            <w:noProof/>
            <w:webHidden/>
          </w:rPr>
          <w:instrText xml:space="preserve"> PAGEREF _Toc395708274 \h </w:instrText>
        </w:r>
        <w:r w:rsidR="00C90F28">
          <w:rPr>
            <w:noProof/>
            <w:webHidden/>
          </w:rPr>
        </w:r>
        <w:r w:rsidR="00C90F28">
          <w:rPr>
            <w:noProof/>
            <w:webHidden/>
          </w:rPr>
          <w:fldChar w:fldCharType="separate"/>
        </w:r>
        <w:r w:rsidR="00C90F28">
          <w:rPr>
            <w:noProof/>
            <w:webHidden/>
          </w:rPr>
          <w:t>3</w:t>
        </w:r>
        <w:r w:rsidR="00C90F28">
          <w:rPr>
            <w:noProof/>
            <w:webHidden/>
          </w:rPr>
          <w:fldChar w:fldCharType="end"/>
        </w:r>
      </w:hyperlink>
    </w:p>
    <w:p w14:paraId="0EB0AC40" w14:textId="77777777" w:rsidR="00C90F28" w:rsidRDefault="00CD7C06">
      <w:pPr>
        <w:pStyle w:val="Sumrio1"/>
        <w:tabs>
          <w:tab w:val="right" w:leader="dot" w:pos="9629"/>
        </w:tabs>
        <w:rPr>
          <w:rFonts w:ascii="Calibri" w:hAnsi="Calibri"/>
          <w:noProof/>
          <w:sz w:val="22"/>
          <w:szCs w:val="22"/>
        </w:rPr>
      </w:pPr>
      <w:hyperlink w:anchor="_Toc395708275" w:history="1">
        <w:r w:rsidR="00C90F28" w:rsidRPr="001E03CA">
          <w:rPr>
            <w:rStyle w:val="Hyperlink"/>
            <w:noProof/>
          </w:rPr>
          <w:t>2.2</w:t>
        </w:r>
        <w:r w:rsidR="00C90F28">
          <w:rPr>
            <w:rStyle w:val="Hyperlink"/>
            <w:noProof/>
          </w:rPr>
          <w:t xml:space="preserve">  </w:t>
        </w:r>
        <w:r w:rsidR="00C90F28" w:rsidRPr="001E03CA">
          <w:rPr>
            <w:rStyle w:val="Hyperlink"/>
            <w:noProof/>
          </w:rPr>
          <w:t xml:space="preserve"> Requisitos Não Funcionais</w:t>
        </w:r>
        <w:r w:rsidR="00C90F28">
          <w:rPr>
            <w:noProof/>
            <w:webHidden/>
          </w:rPr>
          <w:tab/>
        </w:r>
        <w:r w:rsidR="00C90F28">
          <w:rPr>
            <w:noProof/>
            <w:webHidden/>
          </w:rPr>
          <w:fldChar w:fldCharType="begin"/>
        </w:r>
        <w:r w:rsidR="00C90F28">
          <w:rPr>
            <w:noProof/>
            <w:webHidden/>
          </w:rPr>
          <w:instrText xml:space="preserve"> PAGEREF _Toc395708275 \h </w:instrText>
        </w:r>
        <w:r w:rsidR="00C90F28">
          <w:rPr>
            <w:noProof/>
            <w:webHidden/>
          </w:rPr>
        </w:r>
        <w:r w:rsidR="00C90F28">
          <w:rPr>
            <w:noProof/>
            <w:webHidden/>
          </w:rPr>
          <w:fldChar w:fldCharType="separate"/>
        </w:r>
        <w:r w:rsidR="00C90F28">
          <w:rPr>
            <w:noProof/>
            <w:webHidden/>
          </w:rPr>
          <w:t>4</w:t>
        </w:r>
        <w:r w:rsidR="00C90F28">
          <w:rPr>
            <w:noProof/>
            <w:webHidden/>
          </w:rPr>
          <w:fldChar w:fldCharType="end"/>
        </w:r>
      </w:hyperlink>
    </w:p>
    <w:p w14:paraId="23578FB6" w14:textId="77777777" w:rsidR="00C90F28" w:rsidRDefault="00CD7C06">
      <w:pPr>
        <w:pStyle w:val="Sumrio1"/>
        <w:tabs>
          <w:tab w:val="right" w:leader="dot" w:pos="9629"/>
        </w:tabs>
        <w:rPr>
          <w:rFonts w:ascii="Calibri" w:hAnsi="Calibri"/>
          <w:noProof/>
          <w:sz w:val="22"/>
          <w:szCs w:val="22"/>
        </w:rPr>
      </w:pPr>
      <w:hyperlink w:anchor="_Toc395708276" w:history="1">
        <w:r w:rsidR="00C90F28" w:rsidRPr="001E03CA">
          <w:rPr>
            <w:rStyle w:val="Hyperlink"/>
            <w:noProof/>
          </w:rPr>
          <w:t xml:space="preserve">3. </w:t>
        </w:r>
        <w:r w:rsidR="00C90F28">
          <w:rPr>
            <w:rStyle w:val="Hyperlink"/>
            <w:noProof/>
          </w:rPr>
          <w:t xml:space="preserve">   </w:t>
        </w:r>
        <w:r w:rsidR="00C90F28" w:rsidRPr="001E03CA">
          <w:rPr>
            <w:rStyle w:val="Hyperlink"/>
            <w:noProof/>
          </w:rPr>
          <w:t>Aceite</w:t>
        </w:r>
        <w:r w:rsidR="00C90F28">
          <w:rPr>
            <w:noProof/>
            <w:webHidden/>
          </w:rPr>
          <w:tab/>
        </w:r>
        <w:r w:rsidR="00C90F28">
          <w:rPr>
            <w:noProof/>
            <w:webHidden/>
          </w:rPr>
          <w:fldChar w:fldCharType="begin"/>
        </w:r>
        <w:r w:rsidR="00C90F28">
          <w:rPr>
            <w:noProof/>
            <w:webHidden/>
          </w:rPr>
          <w:instrText xml:space="preserve"> PAGEREF _Toc395708276 \h </w:instrText>
        </w:r>
        <w:r w:rsidR="00C90F28">
          <w:rPr>
            <w:noProof/>
            <w:webHidden/>
          </w:rPr>
        </w:r>
        <w:r w:rsidR="00C90F28">
          <w:rPr>
            <w:noProof/>
            <w:webHidden/>
          </w:rPr>
          <w:fldChar w:fldCharType="separate"/>
        </w:r>
        <w:r w:rsidR="00C90F28">
          <w:rPr>
            <w:noProof/>
            <w:webHidden/>
          </w:rPr>
          <w:t>5</w:t>
        </w:r>
        <w:r w:rsidR="00C90F28">
          <w:rPr>
            <w:noProof/>
            <w:webHidden/>
          </w:rPr>
          <w:fldChar w:fldCharType="end"/>
        </w:r>
      </w:hyperlink>
    </w:p>
    <w:p w14:paraId="708AE420" w14:textId="77777777" w:rsidR="00993772" w:rsidRDefault="008B3443" w:rsidP="00DC2A17">
      <w:r>
        <w:fldChar w:fldCharType="end"/>
      </w:r>
    </w:p>
    <w:p w14:paraId="09A82BF2" w14:textId="77777777" w:rsidR="00846053" w:rsidRDefault="00846053" w:rsidP="00DC2A17"/>
    <w:p w14:paraId="32EBC804" w14:textId="77777777" w:rsidR="00846053" w:rsidRDefault="00846053" w:rsidP="00DC2A17"/>
    <w:p w14:paraId="68318921" w14:textId="77777777" w:rsidR="00D85B05" w:rsidRDefault="00D85B05" w:rsidP="00DC2A17">
      <w:pPr>
        <w:sectPr w:rsidR="00D85B05" w:rsidSect="00846053">
          <w:headerReference w:type="default" r:id="rId10"/>
          <w:footerReference w:type="even" r:id="rId11"/>
          <w:footerReference w:type="default" r:id="rId12"/>
          <w:pgSz w:w="11907" w:h="16840" w:code="9"/>
          <w:pgMar w:top="1134" w:right="1134" w:bottom="567" w:left="1134" w:header="567" w:footer="284" w:gutter="0"/>
          <w:pgNumType w:start="1"/>
          <w:cols w:space="720"/>
        </w:sectPr>
      </w:pPr>
    </w:p>
    <w:p w14:paraId="67818C63" w14:textId="77777777" w:rsidR="00993772" w:rsidRPr="00993772" w:rsidRDefault="00993772" w:rsidP="00DC2A17"/>
    <w:p w14:paraId="490759D4" w14:textId="77777777" w:rsidR="00F54974" w:rsidRDefault="00573862" w:rsidP="0006426E">
      <w:pPr>
        <w:pStyle w:val="Ttulo1"/>
        <w:numPr>
          <w:ilvl w:val="0"/>
          <w:numId w:val="10"/>
        </w:numPr>
      </w:pPr>
      <w:bookmarkStart w:id="2" w:name="_Toc101772262"/>
      <w:bookmarkStart w:id="3" w:name="_Toc395708272"/>
      <w:r>
        <w:t>Escopo do Sistema</w:t>
      </w:r>
      <w:bookmarkEnd w:id="1"/>
      <w:bookmarkEnd w:id="2"/>
      <w:bookmarkEnd w:id="3"/>
    </w:p>
    <w:p w14:paraId="44938376" w14:textId="77777777" w:rsidR="00BF5DEE" w:rsidRPr="00BF5DEE" w:rsidRDefault="00BF5DEE" w:rsidP="00BF5DEE"/>
    <w:p w14:paraId="4DE737EB" w14:textId="77777777" w:rsidR="008B1719" w:rsidRDefault="008F0684" w:rsidP="00573862">
      <w:r>
        <w:rPr>
          <w:color w:val="000000"/>
          <w:sz w:val="27"/>
          <w:szCs w:val="27"/>
        </w:rPr>
        <w:t>Este software tem como objetivo gerenciar a criação de senhas e o agendamento dos atendimentos marcados. Inicialmente alguns dados dos clientes serão armazenados para uma melhor organização dos atendimentos, tornando mais fácil a comunicação entre a atendente e o cliente em caso de algum problema. O próximo passo é gerar a senha de acordo com a necessidade dos atendimentos (Preferencial, comum, Judiciário e medicamento de alto custo), para direcionar melhor o cliente tornando o atendimento mais rápido. Após a senha ser gerada, os caixas terão duas opções em suas telas: Livre e Ocupado. Ao clicar na opção Livre o software deve de acordo com as prioridades e regras do sistema</w:t>
      </w:r>
      <w:r w:rsidR="00790DCC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mostrar uma nova senha na tela disponível para os clientes, clicando em Ocupado o software deve apenas não direcionar uma senha aquele terminal.</w:t>
      </w:r>
    </w:p>
    <w:p w14:paraId="7D7C8902" w14:textId="77777777" w:rsidR="008F0684" w:rsidRDefault="008F0684" w:rsidP="00573862"/>
    <w:p w14:paraId="79478382" w14:textId="77777777" w:rsidR="008F0684" w:rsidRDefault="008F0684" w:rsidP="00573862"/>
    <w:p w14:paraId="25A667CC" w14:textId="77777777" w:rsidR="008F0684" w:rsidRDefault="008F0684" w:rsidP="00573862"/>
    <w:p w14:paraId="1D1D870A" w14:textId="77777777" w:rsidR="008F0684" w:rsidRDefault="008F0684" w:rsidP="00573862"/>
    <w:p w14:paraId="5ECF8D62" w14:textId="77777777" w:rsidR="008F0684" w:rsidRDefault="008F0684" w:rsidP="00573862"/>
    <w:p w14:paraId="783EB29E" w14:textId="77777777" w:rsidR="008F0684" w:rsidRDefault="008F0684" w:rsidP="00573862"/>
    <w:p w14:paraId="35B085C9" w14:textId="77777777" w:rsidR="008F0684" w:rsidRDefault="008F0684" w:rsidP="00573862"/>
    <w:p w14:paraId="086357A7" w14:textId="77777777" w:rsidR="008F0684" w:rsidRPr="000B4A5F" w:rsidRDefault="008F0684" w:rsidP="00573862"/>
    <w:p w14:paraId="42089437" w14:textId="77777777" w:rsidR="002827A9" w:rsidRDefault="002827A9" w:rsidP="00F54974">
      <w:pPr>
        <w:jc w:val="both"/>
      </w:pPr>
    </w:p>
    <w:p w14:paraId="5B48A0E8" w14:textId="77777777" w:rsidR="00F54974" w:rsidRPr="0006426E" w:rsidRDefault="009E65F3" w:rsidP="0006426E">
      <w:pPr>
        <w:pStyle w:val="Ttulo1"/>
        <w:numPr>
          <w:ilvl w:val="0"/>
          <w:numId w:val="10"/>
        </w:numPr>
      </w:pPr>
      <w:bookmarkStart w:id="4" w:name="_Toc37747331"/>
      <w:bookmarkStart w:id="5" w:name="_Toc71967823"/>
      <w:r>
        <w:t xml:space="preserve"> </w:t>
      </w:r>
      <w:bookmarkStart w:id="6" w:name="_Toc101772263"/>
      <w:bookmarkStart w:id="7" w:name="_Toc395708273"/>
      <w:r>
        <w:t>Iden</w:t>
      </w:r>
      <w:r w:rsidR="006D5FA4">
        <w:t>ti</w:t>
      </w:r>
      <w:r>
        <w:t xml:space="preserve">ficação dos </w:t>
      </w:r>
      <w:r w:rsidR="00F54974">
        <w:t>Requisitos</w:t>
      </w:r>
      <w:bookmarkEnd w:id="4"/>
      <w:bookmarkEnd w:id="5"/>
      <w:bookmarkEnd w:id="6"/>
      <w:bookmarkEnd w:id="7"/>
    </w:p>
    <w:p w14:paraId="7E683323" w14:textId="77777777" w:rsidR="006D5FA4" w:rsidRDefault="006D5FA4" w:rsidP="00F54974">
      <w:pPr>
        <w:pStyle w:val="Cabealho"/>
        <w:tabs>
          <w:tab w:val="clear" w:pos="4419"/>
          <w:tab w:val="clear" w:pos="8838"/>
        </w:tabs>
        <w:ind w:left="720"/>
        <w:jc w:val="both"/>
      </w:pPr>
    </w:p>
    <w:p w14:paraId="0B27F30B" w14:textId="77777777" w:rsidR="005A7D97" w:rsidRDefault="005A7D97" w:rsidP="00C90F28">
      <w:pPr>
        <w:pStyle w:val="Ttulo2"/>
      </w:pPr>
      <w:bookmarkStart w:id="8" w:name="_Toc395708274"/>
      <w:r>
        <w:t>2.1 Requisitos Funcionais</w:t>
      </w:r>
      <w:bookmarkEnd w:id="8"/>
    </w:p>
    <w:p w14:paraId="2B0B546B" w14:textId="77777777" w:rsidR="005A7D97" w:rsidRDefault="005A7D97" w:rsidP="00F54974">
      <w:pPr>
        <w:pStyle w:val="Cabealho"/>
        <w:tabs>
          <w:tab w:val="clear" w:pos="4419"/>
          <w:tab w:val="clear" w:pos="8838"/>
        </w:tabs>
        <w:ind w:left="720"/>
        <w:jc w:val="both"/>
      </w:pPr>
    </w:p>
    <w:tbl>
      <w:tblPr>
        <w:tblW w:w="0" w:type="auto"/>
        <w:tblBorders>
          <w:top w:val="single" w:sz="18" w:space="0" w:color="auto"/>
          <w:bottom w:val="single" w:sz="18" w:space="0" w:color="auto"/>
          <w:insideH w:val="dashSmallGap" w:sz="4" w:space="0" w:color="auto"/>
          <w:insideV w:val="dashSmallGap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"/>
        <w:gridCol w:w="2416"/>
        <w:gridCol w:w="2902"/>
        <w:gridCol w:w="1397"/>
        <w:gridCol w:w="1287"/>
        <w:gridCol w:w="997"/>
      </w:tblGrid>
      <w:tr w:rsidR="002D4588" w14:paraId="1F827D32" w14:textId="77777777" w:rsidTr="00BF47B5">
        <w:trPr>
          <w:cantSplit/>
        </w:trPr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20" w:color="000000" w:fill="auto"/>
          </w:tcPr>
          <w:p w14:paraId="1A5A36D1" w14:textId="77777777" w:rsidR="002D4588" w:rsidRDefault="002D4588" w:rsidP="00706BD4">
            <w:pPr>
              <w:pStyle w:val="conedelogotipo"/>
              <w:spacing w:line="240" w:lineRule="auto"/>
              <w:jc w:val="center"/>
              <w:rPr>
                <w:b/>
                <w:bCs/>
                <w:sz w:val="18"/>
                <w:lang w:val="pt-PT"/>
              </w:rPr>
            </w:pPr>
            <w:r>
              <w:rPr>
                <w:b/>
                <w:bCs/>
                <w:sz w:val="18"/>
                <w:lang w:val="pt-PT"/>
              </w:rPr>
              <w:t>ID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pct20" w:color="000000" w:fill="auto"/>
          </w:tcPr>
          <w:p w14:paraId="5F2E6F44" w14:textId="77777777" w:rsidR="002D4588" w:rsidRDefault="002D4588" w:rsidP="00706BD4">
            <w:pPr>
              <w:pStyle w:val="conedelogotipo"/>
              <w:spacing w:line="240" w:lineRule="auto"/>
              <w:jc w:val="center"/>
              <w:rPr>
                <w:b/>
                <w:bCs/>
                <w:sz w:val="18"/>
                <w:lang w:val="pt-PT"/>
              </w:rPr>
            </w:pPr>
            <w:r>
              <w:rPr>
                <w:b/>
                <w:bCs/>
                <w:sz w:val="18"/>
                <w:lang w:val="pt-PT"/>
              </w:rPr>
              <w:t>CARACTERÍSTICA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pct20" w:color="000000" w:fill="auto"/>
          </w:tcPr>
          <w:p w14:paraId="663691A0" w14:textId="77777777" w:rsidR="002D4588" w:rsidRDefault="002D4588" w:rsidP="00706BD4">
            <w:pPr>
              <w:pStyle w:val="conedelogotipo"/>
              <w:spacing w:line="240" w:lineRule="auto"/>
              <w:jc w:val="center"/>
              <w:rPr>
                <w:b/>
                <w:bCs/>
                <w:sz w:val="18"/>
                <w:lang w:val="pt-PT"/>
              </w:rPr>
            </w:pPr>
            <w:r>
              <w:rPr>
                <w:b/>
                <w:bCs/>
                <w:sz w:val="18"/>
                <w:lang w:val="pt-PT"/>
              </w:rPr>
              <w:t>INFORMAÇÃO ADICIONAL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pct20" w:color="000000" w:fill="auto"/>
          </w:tcPr>
          <w:p w14:paraId="7CD7A1F1" w14:textId="77777777" w:rsidR="002D4588" w:rsidRDefault="002D4588" w:rsidP="003155A5">
            <w:pPr>
              <w:pStyle w:val="conedelogotipo"/>
              <w:spacing w:line="240" w:lineRule="auto"/>
              <w:rPr>
                <w:b/>
                <w:bCs/>
                <w:sz w:val="18"/>
                <w:lang w:val="pt-PT"/>
              </w:rPr>
            </w:pPr>
            <w:r>
              <w:rPr>
                <w:b/>
                <w:bCs/>
                <w:sz w:val="18"/>
                <w:lang w:val="pt-PT"/>
              </w:rPr>
              <w:t>ATOR(ES)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20" w:color="000000" w:fill="auto"/>
          </w:tcPr>
          <w:p w14:paraId="609AEEA8" w14:textId="77777777" w:rsidR="002D4588" w:rsidRDefault="002D4588" w:rsidP="003155A5">
            <w:pPr>
              <w:pStyle w:val="conedelogotipo"/>
              <w:spacing w:line="240" w:lineRule="auto"/>
              <w:rPr>
                <w:b/>
                <w:bCs/>
                <w:sz w:val="18"/>
                <w:lang w:val="pt-PT"/>
              </w:rPr>
            </w:pPr>
            <w:r>
              <w:rPr>
                <w:b/>
                <w:bCs/>
                <w:sz w:val="18"/>
                <w:lang w:val="pt-PT"/>
              </w:rPr>
              <w:t>PRIORIDADE</w:t>
            </w:r>
            <w:r>
              <w:rPr>
                <w:rStyle w:val="Refdenotaderodap"/>
                <w:b/>
                <w:bCs/>
                <w:sz w:val="18"/>
                <w:lang w:val="pt-PT"/>
              </w:rPr>
              <w:footnoteReference w:id="1"/>
            </w:r>
            <w:r>
              <w:rPr>
                <w:b/>
                <w:bCs/>
                <w:sz w:val="18"/>
                <w:lang w:val="pt-PT"/>
              </w:rPr>
              <w:t xml:space="preserve"> 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pct20" w:color="000000" w:fill="auto"/>
          </w:tcPr>
          <w:p w14:paraId="557C2DA5" w14:textId="77777777" w:rsidR="002D4588" w:rsidRDefault="002D4588" w:rsidP="003155A5">
            <w:pPr>
              <w:pStyle w:val="conedelogotipo"/>
              <w:spacing w:line="240" w:lineRule="auto"/>
              <w:jc w:val="center"/>
              <w:rPr>
                <w:b/>
                <w:bCs/>
                <w:sz w:val="18"/>
                <w:lang w:val="pt-PT"/>
              </w:rPr>
            </w:pPr>
            <w:r>
              <w:rPr>
                <w:b/>
                <w:bCs/>
                <w:sz w:val="18"/>
                <w:lang w:val="pt-PT"/>
              </w:rPr>
              <w:t>STATUS</w:t>
            </w:r>
            <w:r>
              <w:rPr>
                <w:rStyle w:val="Refdenotaderodap"/>
                <w:b/>
                <w:bCs/>
                <w:sz w:val="18"/>
                <w:lang w:val="pt-PT"/>
              </w:rPr>
              <w:footnoteReference w:id="2"/>
            </w:r>
          </w:p>
        </w:tc>
      </w:tr>
      <w:tr w:rsidR="002D4588" w:rsidRPr="00BD2340" w14:paraId="698556C7" w14:textId="77777777" w:rsidTr="00BF47B5">
        <w:trPr>
          <w:cantSplit/>
        </w:trPr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4F2E67" w14:textId="77777777" w:rsidR="002D4588" w:rsidRPr="00BD2340" w:rsidRDefault="002D4588" w:rsidP="002D4588">
            <w:pPr>
              <w:jc w:val="center"/>
            </w:pPr>
            <w:r>
              <w:t>RF01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77B6FB68" w14:textId="77777777" w:rsidR="002D4588" w:rsidRPr="00BD2340" w:rsidRDefault="002D4588" w:rsidP="002D4588">
            <w:pPr>
              <w:jc w:val="center"/>
            </w:pPr>
            <w:r>
              <w:t>O sistema deve</w:t>
            </w:r>
            <w:r w:rsidR="008F0684">
              <w:t xml:space="preserve"> permitir o cadas</w:t>
            </w:r>
            <w:r w:rsidR="00113C55">
              <w:t xml:space="preserve">tro </w:t>
            </w:r>
            <w:r w:rsidR="00146D03">
              <w:t>dos usuários</w:t>
            </w:r>
            <w:r w:rsidR="008F0684">
              <w:t>.</w:t>
            </w:r>
          </w:p>
          <w:p w14:paraId="1D249239" w14:textId="77777777" w:rsidR="002D4588" w:rsidRPr="00BD2340" w:rsidRDefault="002D4588" w:rsidP="002D4588">
            <w:pPr>
              <w:jc w:val="center"/>
            </w:pP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1FF147CD" w14:textId="77777777" w:rsidR="002D4588" w:rsidRPr="00BD2340" w:rsidRDefault="002D4588" w:rsidP="000564B6">
            <w:r>
              <w:t xml:space="preserve">Funcionalidade que permitirá a inserção, deleção, </w:t>
            </w:r>
            <w:r w:rsidR="000564B6">
              <w:t>alt</w:t>
            </w:r>
            <w:r w:rsidR="00146D03">
              <w:t>eração e consulta dos usuários</w:t>
            </w:r>
            <w:r>
              <w:t>.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7FA5D6C4" w14:textId="77777777" w:rsidR="002D4588" w:rsidRDefault="00F02AF5" w:rsidP="002D4588">
            <w:pPr>
              <w:jc w:val="center"/>
            </w:pPr>
            <w:r>
              <w:t>Administrador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70EFAE" w14:textId="77777777" w:rsidR="002D4588" w:rsidRPr="00BD2340" w:rsidRDefault="002D4588" w:rsidP="002D4588">
            <w:pPr>
              <w:jc w:val="center"/>
            </w:pPr>
            <w:r>
              <w:t>Alta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725F4E5A" w14:textId="77777777" w:rsidR="002D4588" w:rsidRPr="00BD2340" w:rsidRDefault="002D4588" w:rsidP="002D4588">
            <w:pPr>
              <w:jc w:val="center"/>
            </w:pPr>
            <w:r>
              <w:t>Aprovado</w:t>
            </w:r>
          </w:p>
        </w:tc>
      </w:tr>
      <w:tr w:rsidR="002D4588" w:rsidRPr="00BD2340" w14:paraId="0861EE59" w14:textId="77777777" w:rsidTr="00BF47B5">
        <w:trPr>
          <w:cantSplit/>
        </w:trPr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B3A8A8" w14:textId="77777777" w:rsidR="002D4588" w:rsidRDefault="002D4588" w:rsidP="002D4588">
            <w:pPr>
              <w:jc w:val="center"/>
            </w:pPr>
            <w:r>
              <w:t>RF02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0B4E3D66" w14:textId="77777777" w:rsidR="002D4588" w:rsidRDefault="008F0684" w:rsidP="002D4588">
            <w:pPr>
              <w:jc w:val="center"/>
            </w:pPr>
            <w:r>
              <w:t>O sistema deve permitir a cadastro dos dados básicos do cliente.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2DD3A439" w14:textId="77777777" w:rsidR="002D4588" w:rsidRDefault="008F0684" w:rsidP="00D303D5">
            <w:r>
              <w:t xml:space="preserve">Funcionalidade que irá permitir </w:t>
            </w:r>
            <w:r w:rsidR="00113C55">
              <w:t>que o recepcionista</w:t>
            </w:r>
            <w:r w:rsidR="00790DCC">
              <w:t xml:space="preserve"> cadastre o nome, o telefone,</w:t>
            </w:r>
            <w:r>
              <w:t xml:space="preserve"> email </w:t>
            </w:r>
            <w:r w:rsidR="00790DCC">
              <w:t>e data do atendimento a</w:t>
            </w:r>
            <w:r>
              <w:t>o cliente.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17C3025D" w14:textId="77777777" w:rsidR="002D4588" w:rsidRDefault="00F02AF5" w:rsidP="002D4588">
            <w:pPr>
              <w:jc w:val="center"/>
            </w:pPr>
            <w:r>
              <w:t>Recepcionista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3FC55B7" w14:textId="77777777" w:rsidR="002D4588" w:rsidRDefault="008F0684" w:rsidP="002D4588">
            <w:pPr>
              <w:jc w:val="center"/>
            </w:pPr>
            <w:r>
              <w:t>Alta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5EE37C22" w14:textId="77777777" w:rsidR="002D4588" w:rsidRDefault="008F0684" w:rsidP="002D4588">
            <w:pPr>
              <w:jc w:val="center"/>
            </w:pPr>
            <w:r>
              <w:t>Aprovado</w:t>
            </w:r>
          </w:p>
        </w:tc>
      </w:tr>
      <w:tr w:rsidR="002D4588" w:rsidRPr="00BD2340" w14:paraId="4D22B3F9" w14:textId="77777777" w:rsidTr="00BF47B5">
        <w:trPr>
          <w:cantSplit/>
        </w:trPr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6EB069" w14:textId="77777777" w:rsidR="002D4588" w:rsidRDefault="00D303D5" w:rsidP="002D4588">
            <w:pPr>
              <w:jc w:val="center"/>
            </w:pPr>
            <w:r>
              <w:t>RF</w:t>
            </w:r>
            <w:r w:rsidR="002D4588">
              <w:t>03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3F772E10" w14:textId="77777777" w:rsidR="002D4588" w:rsidRDefault="008F0684" w:rsidP="002D4588">
            <w:pPr>
              <w:jc w:val="center"/>
            </w:pPr>
            <w:r>
              <w:t>O sistema deve permitir a geração de senhas para o atendimento.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70511122" w14:textId="77777777" w:rsidR="002D4588" w:rsidRDefault="008F0684" w:rsidP="00D303D5">
            <w:r>
              <w:t>Funcionalidade que irá gerar senhas através da necessidade do atendimento ao cliente.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54312A34" w14:textId="77777777" w:rsidR="002D4588" w:rsidRDefault="00F02AF5" w:rsidP="002D4588">
            <w:pPr>
              <w:jc w:val="center"/>
            </w:pPr>
            <w:r>
              <w:t>Recepcionista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AA7BBA" w14:textId="77777777" w:rsidR="002D4588" w:rsidRDefault="008F0684" w:rsidP="002D4588">
            <w:pPr>
              <w:jc w:val="center"/>
            </w:pPr>
            <w:r>
              <w:t>Alta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3EBCC15C" w14:textId="77777777" w:rsidR="002D4588" w:rsidRDefault="008F0684" w:rsidP="002D4588">
            <w:pPr>
              <w:jc w:val="center"/>
            </w:pPr>
            <w:r>
              <w:t>Aprovado</w:t>
            </w:r>
          </w:p>
        </w:tc>
      </w:tr>
      <w:tr w:rsidR="002D4588" w:rsidRPr="00BD2340" w14:paraId="3DACCE8F" w14:textId="77777777" w:rsidTr="00BF47B5">
        <w:trPr>
          <w:cantSplit/>
        </w:trPr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62C2F9" w14:textId="77777777" w:rsidR="002D4588" w:rsidRDefault="002D4588" w:rsidP="002D4588">
            <w:pPr>
              <w:jc w:val="center"/>
            </w:pPr>
            <w:r>
              <w:t>RF04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01F599E0" w14:textId="77777777" w:rsidR="002D4588" w:rsidRDefault="008F0684" w:rsidP="00790DCC">
            <w:pPr>
              <w:jc w:val="center"/>
            </w:pPr>
            <w:r>
              <w:t>O sistema d</w:t>
            </w:r>
            <w:r w:rsidR="00790DCC">
              <w:t xml:space="preserve">eve possuir a função Livre </w:t>
            </w:r>
            <w:r>
              <w:t>nos terminais de atendimento.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0388B935" w14:textId="77777777" w:rsidR="002D4588" w:rsidRDefault="00790DCC" w:rsidP="00D303D5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t>Funcionalidade que irá permitir o direcionamento de cada senha aos terminais.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784C3B4A" w14:textId="77777777" w:rsidR="002D4588" w:rsidRDefault="00F02AF5" w:rsidP="002D4588">
            <w:pPr>
              <w:jc w:val="center"/>
            </w:pPr>
            <w:r>
              <w:t>Atendente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0866EE" w14:textId="77777777" w:rsidR="002D4588" w:rsidRDefault="00790DCC" w:rsidP="002D4588">
            <w:pPr>
              <w:jc w:val="center"/>
            </w:pPr>
            <w:r>
              <w:t>Alta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6F4DF520" w14:textId="77777777" w:rsidR="002D4588" w:rsidRDefault="00790DCC" w:rsidP="002D4588">
            <w:pPr>
              <w:jc w:val="center"/>
            </w:pPr>
            <w:r>
              <w:t>Aprovado</w:t>
            </w:r>
          </w:p>
        </w:tc>
      </w:tr>
      <w:tr w:rsidR="002D4588" w:rsidRPr="00BD2340" w14:paraId="53BD58BF" w14:textId="77777777" w:rsidTr="00BF47B5">
        <w:trPr>
          <w:cantSplit/>
        </w:trPr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FAF781" w14:textId="77777777" w:rsidR="002D4588" w:rsidRDefault="002D4588" w:rsidP="002D4588">
            <w:pPr>
              <w:jc w:val="center"/>
            </w:pPr>
            <w:r>
              <w:t>RF05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6AA9EA71" w14:textId="77777777" w:rsidR="002D4588" w:rsidRDefault="00790DCC" w:rsidP="002D4588">
            <w:pPr>
              <w:jc w:val="center"/>
            </w:pPr>
            <w:r>
              <w:t>O sistema deve possuir a função Ocupado nos terminais de atendimento.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686C6B2B" w14:textId="77777777" w:rsidR="002D4588" w:rsidRDefault="00790DCC" w:rsidP="00DA3202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t>Funcionalidade que deverá travar o direcionamento das senhas ao terminal que escolher a opção.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6F1755D0" w14:textId="77777777" w:rsidR="002D4588" w:rsidRDefault="00F02AF5" w:rsidP="002D4588">
            <w:pPr>
              <w:jc w:val="center"/>
            </w:pPr>
            <w:r>
              <w:t>Atendente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61E123" w14:textId="77777777" w:rsidR="002D4588" w:rsidRDefault="00790DCC" w:rsidP="002D4588">
            <w:pPr>
              <w:jc w:val="center"/>
            </w:pPr>
            <w:r>
              <w:t>Alta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102D5A9B" w14:textId="77777777" w:rsidR="002D4588" w:rsidRDefault="00790DCC" w:rsidP="002D4588">
            <w:pPr>
              <w:jc w:val="center"/>
            </w:pPr>
            <w:r>
              <w:t>Aprovado</w:t>
            </w:r>
          </w:p>
        </w:tc>
      </w:tr>
      <w:tr w:rsidR="002D4588" w:rsidRPr="00BD2340" w14:paraId="0190881A" w14:textId="77777777" w:rsidTr="00BF47B5">
        <w:trPr>
          <w:cantSplit/>
        </w:trPr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81D593" w14:textId="77777777" w:rsidR="002D4588" w:rsidRDefault="002D4588" w:rsidP="002D4588">
            <w:pPr>
              <w:jc w:val="center"/>
            </w:pPr>
            <w:r>
              <w:t>RF06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7D2C3F3C" w14:textId="77777777" w:rsidR="002D4588" w:rsidRDefault="00F02AF5" w:rsidP="00F02AF5">
            <w:r>
              <w:t xml:space="preserve"> O sistema deve permitir a consulta aos atendimentos realizados.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5F29B69D" w14:textId="77777777" w:rsidR="002D4588" w:rsidRDefault="00F02AF5" w:rsidP="00DA3202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t>Funcionalidade que permitirá aos usuários consultar todos os atendimentos realizados.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61CDC2F0" w14:textId="77777777" w:rsidR="002D4588" w:rsidRDefault="00F02AF5" w:rsidP="002D4588">
            <w:pPr>
              <w:jc w:val="center"/>
            </w:pPr>
            <w:r>
              <w:t>Todos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51376E" w14:textId="77777777" w:rsidR="002D4588" w:rsidRDefault="00F02AF5" w:rsidP="002D4588">
            <w:pPr>
              <w:jc w:val="center"/>
            </w:pPr>
            <w:r>
              <w:t>Alta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0001694E" w14:textId="77777777" w:rsidR="002D4588" w:rsidRDefault="00F02AF5" w:rsidP="002D4588">
            <w:pPr>
              <w:jc w:val="center"/>
            </w:pPr>
            <w:r>
              <w:t>Aprovado</w:t>
            </w:r>
          </w:p>
        </w:tc>
      </w:tr>
      <w:tr w:rsidR="00BF13EA" w:rsidRPr="00BD2340" w14:paraId="7254EB8E" w14:textId="77777777" w:rsidTr="00BF47B5">
        <w:trPr>
          <w:cantSplit/>
        </w:trPr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FA6382" w14:textId="77777777" w:rsidR="00BF13EA" w:rsidRDefault="00BF13EA" w:rsidP="002D4588">
            <w:pPr>
              <w:jc w:val="center"/>
            </w:pPr>
            <w:r>
              <w:lastRenderedPageBreak/>
              <w:t>RF07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50948EEA" w14:textId="77777777" w:rsidR="00BF13EA" w:rsidRDefault="00F02AF5" w:rsidP="00612B43">
            <w:pPr>
              <w:jc w:val="center"/>
            </w:pPr>
            <w:r>
              <w:t>O sistema deve conter a opção de login para os usuários.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7364F0AD" w14:textId="77777777" w:rsidR="00BF13EA" w:rsidRDefault="00DE4252" w:rsidP="00612B43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t>Funcionalidade que deverá fornecer uma tela de login para os usuários com as opções usuário e senha.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770EFEB3" w14:textId="77777777" w:rsidR="00BF13EA" w:rsidRDefault="00DE4252" w:rsidP="00612B43">
            <w:pPr>
              <w:jc w:val="center"/>
            </w:pPr>
            <w:r>
              <w:t>Todos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09F010F" w14:textId="77777777" w:rsidR="00BF13EA" w:rsidRDefault="00DE4252" w:rsidP="00612B43">
            <w:pPr>
              <w:jc w:val="center"/>
            </w:pPr>
            <w:r>
              <w:t>Alta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4D3782D7" w14:textId="77777777" w:rsidR="00BF13EA" w:rsidRDefault="00DE4252" w:rsidP="00612B43">
            <w:pPr>
              <w:jc w:val="center"/>
            </w:pPr>
            <w:r>
              <w:t>Aprovado</w:t>
            </w:r>
          </w:p>
        </w:tc>
      </w:tr>
      <w:tr w:rsidR="00BF13EA" w:rsidRPr="00BD2340" w14:paraId="6CBFBEDA" w14:textId="77777777" w:rsidTr="00BF47B5">
        <w:trPr>
          <w:cantSplit/>
        </w:trPr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BF6390" w14:textId="77777777" w:rsidR="00BF13EA" w:rsidRDefault="00BF13EA" w:rsidP="002D4588">
            <w:pPr>
              <w:jc w:val="center"/>
            </w:pPr>
            <w:r>
              <w:t>RF08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0C8690CF" w14:textId="77777777" w:rsidR="00BF13EA" w:rsidRDefault="00BF13EA" w:rsidP="00612B43">
            <w:pPr>
              <w:jc w:val="center"/>
            </w:pP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0C69C474" w14:textId="77777777" w:rsidR="00BF13EA" w:rsidRDefault="00BF13EA" w:rsidP="00612B43">
            <w:pPr>
              <w:rPr>
                <w:rFonts w:eastAsia="Arial" w:cs="Arial"/>
              </w:rPr>
            </w:pP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2CD1B1EB" w14:textId="77777777" w:rsidR="00BF13EA" w:rsidRDefault="00BF13EA" w:rsidP="00612B43">
            <w:pPr>
              <w:jc w:val="center"/>
            </w:pP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C8956B" w14:textId="77777777" w:rsidR="00BF13EA" w:rsidRDefault="00BF13EA" w:rsidP="00612B43">
            <w:pPr>
              <w:jc w:val="center"/>
            </w:pP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2FA25FD8" w14:textId="77777777" w:rsidR="00BF13EA" w:rsidRDefault="00BF13EA" w:rsidP="00612B43">
            <w:pPr>
              <w:jc w:val="center"/>
            </w:pPr>
          </w:p>
        </w:tc>
      </w:tr>
      <w:tr w:rsidR="00DE4252" w:rsidRPr="00BD2340" w14:paraId="0754386F" w14:textId="77777777" w:rsidTr="00BF47B5">
        <w:trPr>
          <w:cantSplit/>
        </w:trPr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B2EF859" w14:textId="77777777" w:rsidR="00DE4252" w:rsidRDefault="00DE4252" w:rsidP="002D4588">
            <w:pPr>
              <w:jc w:val="center"/>
            </w:pP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1C688E98" w14:textId="77777777" w:rsidR="00DE4252" w:rsidRDefault="00DE4252" w:rsidP="00612B43">
            <w:pPr>
              <w:jc w:val="center"/>
            </w:pP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07599B7A" w14:textId="77777777" w:rsidR="00DE4252" w:rsidRDefault="00DE4252" w:rsidP="00612B43">
            <w:pPr>
              <w:rPr>
                <w:rFonts w:eastAsia="Arial" w:cs="Arial"/>
              </w:rPr>
            </w:pP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456888BF" w14:textId="77777777" w:rsidR="00DE4252" w:rsidRDefault="00DE4252" w:rsidP="00612B43">
            <w:pPr>
              <w:jc w:val="center"/>
            </w:pP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11593A" w14:textId="77777777" w:rsidR="00DE4252" w:rsidRDefault="00DE4252" w:rsidP="00612B43">
            <w:pPr>
              <w:jc w:val="center"/>
            </w:pP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34A49599" w14:textId="77777777" w:rsidR="00DE4252" w:rsidRDefault="00DE4252" w:rsidP="00612B43">
            <w:pPr>
              <w:jc w:val="center"/>
            </w:pPr>
          </w:p>
        </w:tc>
      </w:tr>
      <w:tr w:rsidR="00DE4252" w:rsidRPr="00BD2340" w14:paraId="4DB8B127" w14:textId="77777777" w:rsidTr="00BF47B5">
        <w:trPr>
          <w:cantSplit/>
        </w:trPr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A452F4" w14:textId="77777777" w:rsidR="00DE4252" w:rsidRDefault="00DE4252" w:rsidP="002D4588">
            <w:pPr>
              <w:jc w:val="center"/>
            </w:pP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4567390D" w14:textId="77777777" w:rsidR="00DE4252" w:rsidRDefault="00DE4252" w:rsidP="00612B43">
            <w:pPr>
              <w:jc w:val="center"/>
            </w:pP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28ABAC8C" w14:textId="77777777" w:rsidR="00DE4252" w:rsidRDefault="00DE4252" w:rsidP="00612B43">
            <w:pPr>
              <w:rPr>
                <w:rFonts w:eastAsia="Arial" w:cs="Arial"/>
              </w:rPr>
            </w:pP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4F9A7493" w14:textId="77777777" w:rsidR="00DE4252" w:rsidRDefault="00DE4252" w:rsidP="00612B43">
            <w:pPr>
              <w:jc w:val="center"/>
            </w:pP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EB62187" w14:textId="77777777" w:rsidR="00DE4252" w:rsidRDefault="00DE4252" w:rsidP="00612B43">
            <w:pPr>
              <w:jc w:val="center"/>
            </w:pP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4B922BDF" w14:textId="77777777" w:rsidR="00DE4252" w:rsidRDefault="00DE4252" w:rsidP="00612B43">
            <w:pPr>
              <w:jc w:val="center"/>
            </w:pPr>
          </w:p>
        </w:tc>
      </w:tr>
    </w:tbl>
    <w:p w14:paraId="69ECDAD6" w14:textId="77777777" w:rsidR="00EF0092" w:rsidRDefault="00EF0092" w:rsidP="00FB31A9"/>
    <w:p w14:paraId="424AEED3" w14:textId="77777777" w:rsidR="000E75AC" w:rsidRDefault="000E75AC" w:rsidP="00FB31A9"/>
    <w:p w14:paraId="11275A85" w14:textId="77777777" w:rsidR="005A7D97" w:rsidRDefault="005A7D97" w:rsidP="00C90F28">
      <w:pPr>
        <w:pStyle w:val="Ttulo2"/>
      </w:pPr>
      <w:bookmarkStart w:id="9" w:name="_Toc395708275"/>
      <w:r>
        <w:t>2.2 Requisitos Não Funcionais</w:t>
      </w:r>
      <w:bookmarkEnd w:id="9"/>
    </w:p>
    <w:p w14:paraId="72636743" w14:textId="77777777" w:rsidR="000E75AC" w:rsidRDefault="009E65F3" w:rsidP="00FB31A9">
      <w:r>
        <w:tab/>
      </w:r>
      <w:r>
        <w:tab/>
      </w:r>
      <w:r>
        <w:tab/>
      </w:r>
      <w:r>
        <w:tab/>
      </w:r>
      <w:r>
        <w:tab/>
      </w:r>
      <w:r w:rsidR="000427B0">
        <w:tab/>
      </w:r>
      <w:r w:rsidR="000427B0">
        <w:tab/>
      </w:r>
      <w:r w:rsidR="000427B0">
        <w:tab/>
      </w:r>
      <w:r w:rsidR="000427B0">
        <w:tab/>
      </w:r>
    </w:p>
    <w:p w14:paraId="6559444B" w14:textId="77777777" w:rsidR="000E75AC" w:rsidRDefault="000E75AC" w:rsidP="00FB31A9"/>
    <w:p w14:paraId="3EBB580E" w14:textId="77777777" w:rsidR="00FB31A9" w:rsidRDefault="000427B0" w:rsidP="00FB31A9">
      <w:r>
        <w:tab/>
      </w:r>
      <w:r>
        <w:tab/>
      </w:r>
      <w:r>
        <w:tab/>
      </w:r>
    </w:p>
    <w:tbl>
      <w:tblPr>
        <w:tblW w:w="0" w:type="auto"/>
        <w:tblBorders>
          <w:top w:val="single" w:sz="18" w:space="0" w:color="auto"/>
          <w:bottom w:val="single" w:sz="18" w:space="0" w:color="auto"/>
          <w:insideH w:val="dashSmallGap" w:sz="4" w:space="0" w:color="auto"/>
          <w:insideV w:val="dashSmallGap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4"/>
        <w:gridCol w:w="3153"/>
        <w:gridCol w:w="3418"/>
        <w:gridCol w:w="1287"/>
        <w:gridCol w:w="997"/>
      </w:tblGrid>
      <w:tr w:rsidR="000E75AC" w14:paraId="4B57E300" w14:textId="77777777" w:rsidTr="00BF47B5">
        <w:trPr>
          <w:cantSplit/>
        </w:trPr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pct20" w:color="000000" w:fill="auto"/>
          </w:tcPr>
          <w:p w14:paraId="20685F77" w14:textId="77777777" w:rsidR="000E75AC" w:rsidRDefault="000E75AC" w:rsidP="00325330">
            <w:pPr>
              <w:pStyle w:val="conedelogotipo"/>
              <w:spacing w:line="240" w:lineRule="auto"/>
              <w:jc w:val="center"/>
              <w:rPr>
                <w:b/>
                <w:bCs/>
                <w:sz w:val="18"/>
                <w:lang w:val="pt-PT"/>
              </w:rPr>
            </w:pPr>
            <w:r>
              <w:rPr>
                <w:b/>
                <w:bCs/>
                <w:sz w:val="18"/>
                <w:lang w:val="pt-PT"/>
              </w:rPr>
              <w:t>ID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pct20" w:color="000000" w:fill="auto"/>
          </w:tcPr>
          <w:p w14:paraId="31610AF5" w14:textId="77777777" w:rsidR="000E75AC" w:rsidRDefault="000E75AC" w:rsidP="00325330">
            <w:pPr>
              <w:pStyle w:val="conedelogotipo"/>
              <w:spacing w:line="240" w:lineRule="auto"/>
              <w:jc w:val="center"/>
              <w:rPr>
                <w:b/>
                <w:bCs/>
                <w:sz w:val="18"/>
                <w:lang w:val="pt-PT"/>
              </w:rPr>
            </w:pPr>
            <w:r>
              <w:rPr>
                <w:b/>
                <w:bCs/>
                <w:sz w:val="18"/>
                <w:lang w:val="pt-PT"/>
              </w:rPr>
              <w:t>CARACTERÍSTICA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pct20" w:color="000000" w:fill="auto"/>
          </w:tcPr>
          <w:p w14:paraId="1023C887" w14:textId="77777777" w:rsidR="000E75AC" w:rsidRDefault="000E75AC" w:rsidP="00325330">
            <w:pPr>
              <w:pStyle w:val="conedelogotipo"/>
              <w:spacing w:line="240" w:lineRule="auto"/>
              <w:jc w:val="center"/>
              <w:rPr>
                <w:b/>
                <w:bCs/>
                <w:sz w:val="18"/>
                <w:lang w:val="pt-PT"/>
              </w:rPr>
            </w:pPr>
            <w:r>
              <w:rPr>
                <w:b/>
                <w:bCs/>
                <w:sz w:val="18"/>
                <w:lang w:val="pt-PT"/>
              </w:rPr>
              <w:t>INFORMAÇÃO ADICIONAL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pct20" w:color="000000" w:fill="auto"/>
          </w:tcPr>
          <w:p w14:paraId="013D3C97" w14:textId="77777777" w:rsidR="000E75AC" w:rsidRDefault="000E75AC" w:rsidP="00325330">
            <w:pPr>
              <w:pStyle w:val="conedelogotipo"/>
              <w:spacing w:line="240" w:lineRule="auto"/>
              <w:rPr>
                <w:b/>
                <w:bCs/>
                <w:sz w:val="18"/>
                <w:lang w:val="pt-PT"/>
              </w:rPr>
            </w:pPr>
            <w:r>
              <w:rPr>
                <w:b/>
                <w:bCs/>
                <w:sz w:val="18"/>
                <w:lang w:val="pt-PT"/>
              </w:rPr>
              <w:t>PRIORIDADE</w:t>
            </w:r>
            <w:r>
              <w:rPr>
                <w:rStyle w:val="Refdenotaderodap"/>
                <w:b/>
                <w:bCs/>
                <w:sz w:val="18"/>
                <w:lang w:val="pt-PT"/>
              </w:rPr>
              <w:footnoteReference w:id="3"/>
            </w:r>
            <w:r>
              <w:rPr>
                <w:b/>
                <w:bCs/>
                <w:sz w:val="18"/>
                <w:lang w:val="pt-PT"/>
              </w:rPr>
              <w:t xml:space="preserve"> 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pct20" w:color="000000" w:fill="auto"/>
          </w:tcPr>
          <w:p w14:paraId="106965DF" w14:textId="77777777" w:rsidR="000E75AC" w:rsidRDefault="000E75AC" w:rsidP="00325330">
            <w:pPr>
              <w:pStyle w:val="conedelogotipo"/>
              <w:spacing w:line="240" w:lineRule="auto"/>
              <w:jc w:val="center"/>
              <w:rPr>
                <w:b/>
                <w:bCs/>
                <w:sz w:val="18"/>
                <w:lang w:val="pt-PT"/>
              </w:rPr>
            </w:pPr>
            <w:r>
              <w:rPr>
                <w:b/>
                <w:bCs/>
                <w:sz w:val="18"/>
                <w:lang w:val="pt-PT"/>
              </w:rPr>
              <w:t>STATUS</w:t>
            </w:r>
            <w:r>
              <w:rPr>
                <w:rStyle w:val="Refdenotaderodap"/>
                <w:b/>
                <w:bCs/>
                <w:sz w:val="18"/>
                <w:lang w:val="pt-PT"/>
              </w:rPr>
              <w:footnoteReference w:id="4"/>
            </w:r>
          </w:p>
        </w:tc>
      </w:tr>
      <w:tr w:rsidR="000E75AC" w:rsidRPr="00BD2340" w14:paraId="22167249" w14:textId="77777777" w:rsidTr="00BF47B5">
        <w:trPr>
          <w:cantSplit/>
        </w:trPr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FD99E4" w14:textId="77777777" w:rsidR="000E75AC" w:rsidRPr="00BD2340" w:rsidRDefault="000E75AC" w:rsidP="00325330">
            <w:r>
              <w:t>RNF01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5B3B93F0" w14:textId="77777777" w:rsidR="000E75AC" w:rsidRPr="00BD2340" w:rsidRDefault="000B0295" w:rsidP="00325330">
            <w:r>
              <w:t>O sistema deverá fazer o gerenciamento das senhas.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5E2359A2" w14:textId="77777777" w:rsidR="000E75AC" w:rsidRPr="00BD2340" w:rsidRDefault="000B0295" w:rsidP="00543AEF">
            <w:pPr>
              <w:jc w:val="both"/>
            </w:pPr>
            <w:r>
              <w:rPr>
                <w:rFonts w:eastAsia="Arial" w:cs="Arial"/>
              </w:rPr>
              <w:t xml:space="preserve">Funcionalidade que </w:t>
            </w:r>
            <w:r>
              <w:t>de acordo com a prioridade especificada irá direcionar as senhas aos terminais.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5C02A6B7" w14:textId="77777777" w:rsidR="000E75AC" w:rsidRPr="00BD2340" w:rsidRDefault="000B0295" w:rsidP="000B0295">
            <w:pPr>
              <w:jc w:val="center"/>
            </w:pPr>
            <w:r>
              <w:t>Alta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4245A3E5" w14:textId="77777777" w:rsidR="000E75AC" w:rsidRPr="00BD2340" w:rsidRDefault="000B0295" w:rsidP="000B0295">
            <w:pPr>
              <w:jc w:val="center"/>
            </w:pPr>
            <w:r>
              <w:t>Aprovado</w:t>
            </w:r>
          </w:p>
        </w:tc>
      </w:tr>
      <w:tr w:rsidR="000E75AC" w:rsidRPr="00BD2340" w14:paraId="39994BB8" w14:textId="77777777" w:rsidTr="00BF47B5">
        <w:trPr>
          <w:cantSplit/>
        </w:trPr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8AFAC2" w14:textId="77777777" w:rsidR="000E75AC" w:rsidRDefault="000E75AC" w:rsidP="00325330">
            <w:r>
              <w:t>RNF02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7A3C4FAA" w14:textId="77777777" w:rsidR="000E75AC" w:rsidRDefault="00113C55" w:rsidP="00325330">
            <w:r>
              <w:t>O sistema deverá s</w:t>
            </w:r>
            <w:r w:rsidR="00BF47B5">
              <w:t>alvar no banco de dados todo</w:t>
            </w:r>
            <w:r>
              <w:t>s os atendimentos realizados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6D52DD39" w14:textId="77777777" w:rsidR="000E75AC" w:rsidRDefault="00BF47B5" w:rsidP="00D31EB2">
            <w:pPr>
              <w:jc w:val="both"/>
            </w:pPr>
            <w:r w:rsidRPr="00BF47B5">
              <w:t>F</w:t>
            </w:r>
            <w:r>
              <w:t xml:space="preserve">uncionalidade que irá armazenar </w:t>
            </w:r>
            <w:r w:rsidRPr="00BF47B5">
              <w:t>todos os atendimentos realizados para consulta.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60C3B0A4" w14:textId="77777777" w:rsidR="000E75AC" w:rsidRDefault="00113C55" w:rsidP="000B0295">
            <w:pPr>
              <w:jc w:val="center"/>
            </w:pPr>
            <w:r>
              <w:t>Alta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57D01B23" w14:textId="77777777" w:rsidR="000E75AC" w:rsidRDefault="00113C55" w:rsidP="000B0295">
            <w:pPr>
              <w:jc w:val="center"/>
            </w:pPr>
            <w:r>
              <w:t>Aprovado</w:t>
            </w:r>
          </w:p>
        </w:tc>
      </w:tr>
      <w:tr w:rsidR="000E75AC" w:rsidRPr="00BD2340" w14:paraId="1C653A31" w14:textId="77777777" w:rsidTr="00BF47B5">
        <w:trPr>
          <w:cantSplit/>
        </w:trPr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3FDE34" w14:textId="77777777" w:rsidR="000E75AC" w:rsidRDefault="000E75AC" w:rsidP="00325330">
            <w:r>
              <w:t>RNF03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4B5CD3B4" w14:textId="77777777" w:rsidR="000E75AC" w:rsidRDefault="00146D03" w:rsidP="00325330">
            <w:r>
              <w:t>O sistema deverá permitir somente ao administrador inserir ou deletar os usuários.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249C3A67" w14:textId="77777777" w:rsidR="000E75AC" w:rsidRDefault="00146D03" w:rsidP="00D31EB2">
            <w:pPr>
              <w:jc w:val="both"/>
            </w:pPr>
            <w:r>
              <w:t>F</w:t>
            </w:r>
            <w:r w:rsidR="00F02AF5">
              <w:t>uncionalidade que irá restringir apenas ao administrador essas opções.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2F56108E" w14:textId="77777777" w:rsidR="000E75AC" w:rsidRDefault="00146D03" w:rsidP="000B0295">
            <w:pPr>
              <w:jc w:val="center"/>
            </w:pPr>
            <w:r>
              <w:t>Alta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0B2D55DD" w14:textId="77777777" w:rsidR="000E75AC" w:rsidRDefault="00146D03" w:rsidP="000B0295">
            <w:pPr>
              <w:jc w:val="center"/>
            </w:pPr>
            <w:r>
              <w:t>Aprovado</w:t>
            </w:r>
          </w:p>
        </w:tc>
      </w:tr>
      <w:tr w:rsidR="000E75AC" w:rsidRPr="00BD2340" w14:paraId="4AB94421" w14:textId="77777777" w:rsidTr="00BF47B5">
        <w:trPr>
          <w:cantSplit/>
        </w:trPr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748A20" w14:textId="77777777" w:rsidR="000E75AC" w:rsidRDefault="000E75AC" w:rsidP="00325330">
            <w:r>
              <w:t>RNF04</w:t>
            </w: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71E8DF87" w14:textId="77777777" w:rsidR="000E75AC" w:rsidRDefault="000E75AC" w:rsidP="009021B2">
            <w:pPr>
              <w:jc w:val="both"/>
            </w:pP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01A556F8" w14:textId="77777777" w:rsidR="000E75AC" w:rsidRDefault="000E75AC" w:rsidP="00D31EB2">
            <w:pPr>
              <w:jc w:val="both"/>
            </w:pP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02D2E404" w14:textId="77777777" w:rsidR="000E75AC" w:rsidRDefault="000E75AC" w:rsidP="000B0295">
            <w:pPr>
              <w:jc w:val="center"/>
            </w:pPr>
          </w:p>
        </w:tc>
        <w:tc>
          <w:tcPr>
            <w:tcW w:w="0" w:type="auto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647474BC" w14:textId="77777777" w:rsidR="000E75AC" w:rsidRDefault="000E75AC" w:rsidP="000B0295">
            <w:pPr>
              <w:jc w:val="center"/>
            </w:pPr>
          </w:p>
        </w:tc>
      </w:tr>
    </w:tbl>
    <w:p w14:paraId="7B5F3649" w14:textId="77777777" w:rsidR="00161592" w:rsidRDefault="00161592" w:rsidP="00632566"/>
    <w:p w14:paraId="1A065D30" w14:textId="77777777" w:rsidR="00161592" w:rsidRDefault="00161592" w:rsidP="00632566"/>
    <w:p w14:paraId="47786D9F" w14:textId="77777777" w:rsidR="00161592" w:rsidRDefault="00161592" w:rsidP="00161592">
      <w:pPr>
        <w:pStyle w:val="Ttulo2"/>
      </w:pPr>
      <w:r>
        <w:t>2.3 Regras de Negócio</w:t>
      </w:r>
    </w:p>
    <w:p w14:paraId="6C0D3D5C" w14:textId="77777777" w:rsidR="006F6762" w:rsidRDefault="006F6762" w:rsidP="006F6762"/>
    <w:p w14:paraId="644A7CD7" w14:textId="77777777" w:rsidR="006F6762" w:rsidRDefault="006F6762" w:rsidP="006F6762"/>
    <w:p w14:paraId="66EBD8F7" w14:textId="77777777" w:rsidR="006F6762" w:rsidRPr="006F6762" w:rsidRDefault="006F6762" w:rsidP="006F6762">
      <w:pPr>
        <w:rPr>
          <w:sz w:val="24"/>
          <w:szCs w:val="24"/>
        </w:rPr>
      </w:pPr>
      <w:r w:rsidRPr="006F6762">
        <w:rPr>
          <w:sz w:val="24"/>
          <w:szCs w:val="24"/>
        </w:rPr>
        <w:t xml:space="preserve">RN01 - O sistema deve permitir </w:t>
      </w:r>
      <w:r w:rsidR="008F5972">
        <w:rPr>
          <w:sz w:val="24"/>
          <w:szCs w:val="24"/>
        </w:rPr>
        <w:t>o cadastro dos usuários</w:t>
      </w:r>
    </w:p>
    <w:p w14:paraId="69CDED63" w14:textId="77777777" w:rsidR="006F6762" w:rsidRDefault="006F6762" w:rsidP="00632566"/>
    <w:tbl>
      <w:tblPr>
        <w:tblW w:w="9572" w:type="dxa"/>
        <w:tblInd w:w="53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61"/>
        <w:gridCol w:w="2222"/>
        <w:gridCol w:w="1649"/>
        <w:gridCol w:w="3740"/>
      </w:tblGrid>
      <w:tr w:rsidR="006F6762" w:rsidRPr="00F356F8" w14:paraId="0C44C611" w14:textId="77777777" w:rsidTr="17AED85C">
        <w:trPr>
          <w:trHeight w:val="311"/>
        </w:trPr>
        <w:tc>
          <w:tcPr>
            <w:tcW w:w="95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061C5EE3" w14:textId="77777777" w:rsidR="006F6762" w:rsidRPr="006F6762" w:rsidRDefault="006F6762" w:rsidP="006F6762">
            <w:pPr>
              <w:jc w:val="center"/>
              <w:rPr>
                <w:rFonts w:cs="Arial"/>
                <w:b/>
                <w:bCs/>
              </w:rPr>
            </w:pPr>
            <w:r w:rsidRPr="00F356F8">
              <w:rPr>
                <w:rFonts w:cs="Arial"/>
                <w:b/>
                <w:bCs/>
              </w:rPr>
              <w:t>RN0</w:t>
            </w:r>
            <w:r w:rsidR="008F5972">
              <w:rPr>
                <w:rFonts w:cs="Arial"/>
                <w:b/>
                <w:bCs/>
              </w:rPr>
              <w:t>1</w:t>
            </w:r>
          </w:p>
        </w:tc>
      </w:tr>
      <w:tr w:rsidR="006F6762" w:rsidRPr="00F356F8" w14:paraId="34FF22E0" w14:textId="77777777" w:rsidTr="17AED85C">
        <w:trPr>
          <w:trHeight w:val="311"/>
        </w:trPr>
        <w:tc>
          <w:tcPr>
            <w:tcW w:w="1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AE6F0" w14:textId="77777777" w:rsidR="006F6762" w:rsidRPr="00F356F8" w:rsidRDefault="006F6762" w:rsidP="00874A1F">
            <w:pPr>
              <w:jc w:val="center"/>
              <w:rPr>
                <w:rFonts w:cs="Arial"/>
                <w:b/>
                <w:bCs/>
              </w:rPr>
            </w:pPr>
            <w:r w:rsidRPr="00F356F8">
              <w:rPr>
                <w:rFonts w:cs="Arial"/>
                <w:b/>
                <w:bCs/>
              </w:rPr>
              <w:t>Campo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A6FBB4" w14:textId="77777777" w:rsidR="006F6762" w:rsidRPr="00F356F8" w:rsidRDefault="006F6762" w:rsidP="00874A1F">
            <w:pPr>
              <w:jc w:val="center"/>
              <w:rPr>
                <w:rFonts w:cs="Arial"/>
                <w:b/>
                <w:bCs/>
              </w:rPr>
            </w:pPr>
            <w:r w:rsidRPr="00F356F8">
              <w:rPr>
                <w:rFonts w:cs="Arial"/>
                <w:b/>
                <w:bCs/>
              </w:rPr>
              <w:t>Obrigatório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D1D36" w14:textId="77777777" w:rsidR="006F6762" w:rsidRPr="00F356F8" w:rsidRDefault="006F6762" w:rsidP="00874A1F">
            <w:pPr>
              <w:jc w:val="center"/>
              <w:rPr>
                <w:rFonts w:cs="Arial"/>
                <w:b/>
                <w:bCs/>
              </w:rPr>
            </w:pPr>
            <w:r w:rsidRPr="00F356F8">
              <w:rPr>
                <w:rFonts w:cs="Arial"/>
                <w:b/>
                <w:bCs/>
              </w:rPr>
              <w:t>Formato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80F951" w14:textId="77777777" w:rsidR="006F6762" w:rsidRPr="00F356F8" w:rsidRDefault="006F6762" w:rsidP="00874A1F">
            <w:pPr>
              <w:jc w:val="center"/>
              <w:rPr>
                <w:rFonts w:cs="Arial"/>
                <w:b/>
                <w:bCs/>
              </w:rPr>
            </w:pPr>
            <w:r w:rsidRPr="00F356F8">
              <w:rPr>
                <w:rFonts w:cs="Arial"/>
                <w:b/>
                <w:bCs/>
              </w:rPr>
              <w:t>Regra de validação</w:t>
            </w:r>
          </w:p>
        </w:tc>
      </w:tr>
      <w:tr w:rsidR="006F6762" w:rsidRPr="00F356F8" w14:paraId="69649255" w14:textId="77777777" w:rsidTr="17AED85C">
        <w:trPr>
          <w:trHeight w:val="311"/>
        </w:trPr>
        <w:tc>
          <w:tcPr>
            <w:tcW w:w="1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608A6" w14:textId="77777777" w:rsidR="006F6762" w:rsidRPr="00F356F8" w:rsidRDefault="00146D03" w:rsidP="00874A1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Usuário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128DB" w14:textId="77777777" w:rsidR="006F6762" w:rsidRPr="00F356F8" w:rsidRDefault="006F6762" w:rsidP="00874A1F">
            <w:pPr>
              <w:jc w:val="center"/>
              <w:rPr>
                <w:rFonts w:cs="Arial"/>
              </w:rPr>
            </w:pPr>
            <w:r w:rsidRPr="00F356F8">
              <w:rPr>
                <w:rFonts w:cs="Arial"/>
              </w:rPr>
              <w:t>SIM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B26C4" w14:textId="77777777" w:rsidR="006F6762" w:rsidRPr="00F356F8" w:rsidRDefault="006F6762" w:rsidP="00874A1F">
            <w:pPr>
              <w:jc w:val="center"/>
              <w:rPr>
                <w:rFonts w:cs="Arial"/>
              </w:rPr>
            </w:pPr>
            <w:r w:rsidRPr="00F356F8">
              <w:rPr>
                <w:rFonts w:cs="Arial"/>
              </w:rPr>
              <w:t>Texto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5DC34" w14:textId="77777777" w:rsidR="006F6762" w:rsidRPr="00F356F8" w:rsidRDefault="006F6762" w:rsidP="00874A1F">
            <w:pPr>
              <w:jc w:val="center"/>
              <w:rPr>
                <w:rFonts w:cs="Arial"/>
              </w:rPr>
            </w:pPr>
            <w:r w:rsidRPr="00F356F8">
              <w:rPr>
                <w:rFonts w:cs="Arial"/>
              </w:rPr>
              <w:t>Máximo de 50 caracteres.</w:t>
            </w:r>
          </w:p>
        </w:tc>
      </w:tr>
      <w:tr w:rsidR="006F6762" w:rsidRPr="00F356F8" w14:paraId="7C99FD9C" w14:textId="77777777" w:rsidTr="17AED85C">
        <w:trPr>
          <w:trHeight w:val="311"/>
        </w:trPr>
        <w:tc>
          <w:tcPr>
            <w:tcW w:w="1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73E2E" w14:textId="77777777" w:rsidR="006F6762" w:rsidRPr="00F356F8" w:rsidRDefault="00146D03" w:rsidP="00874A1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Senha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573F61" w14:textId="77777777" w:rsidR="006F6762" w:rsidRPr="00F356F8" w:rsidRDefault="00146D03" w:rsidP="00874A1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SIM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FE2D12" w14:textId="77777777" w:rsidR="006F6762" w:rsidRPr="00F356F8" w:rsidRDefault="00146D03" w:rsidP="00874A1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Caracteres 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96617" w14:textId="77777777" w:rsidR="006F6762" w:rsidRPr="00F356F8" w:rsidRDefault="00146D03" w:rsidP="00874A1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Os caracteres digitados devem ficar ocultos na tela.</w:t>
            </w:r>
          </w:p>
        </w:tc>
      </w:tr>
      <w:tr w:rsidR="006F6762" w:rsidRPr="00F356F8" w14:paraId="735E8459" w14:textId="77777777" w:rsidTr="17AED85C">
        <w:trPr>
          <w:trHeight w:val="311"/>
        </w:trPr>
        <w:tc>
          <w:tcPr>
            <w:tcW w:w="1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BA899" w14:textId="77777777" w:rsidR="006F6762" w:rsidRPr="00F356F8" w:rsidRDefault="006F6762" w:rsidP="00874A1F">
            <w:pPr>
              <w:jc w:val="center"/>
              <w:rPr>
                <w:rFonts w:cs="Arial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24EE8" w14:textId="77777777" w:rsidR="006F6762" w:rsidRPr="00F356F8" w:rsidRDefault="006F6762" w:rsidP="00874A1F">
            <w:pPr>
              <w:jc w:val="center"/>
              <w:rPr>
                <w:rFonts w:cs="Arial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3B518" w14:textId="77777777" w:rsidR="006F6762" w:rsidRPr="00F356F8" w:rsidRDefault="006F6762" w:rsidP="00874A1F">
            <w:pPr>
              <w:jc w:val="center"/>
              <w:rPr>
                <w:rFonts w:cs="Arial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A8465" w14:textId="77777777" w:rsidR="006F6762" w:rsidRPr="00F356F8" w:rsidRDefault="006F6762" w:rsidP="00874A1F">
            <w:pPr>
              <w:jc w:val="center"/>
              <w:rPr>
                <w:rFonts w:cs="Arial"/>
              </w:rPr>
            </w:pPr>
          </w:p>
        </w:tc>
      </w:tr>
      <w:tr w:rsidR="006F6762" w:rsidRPr="00F356F8" w14:paraId="59C8B276" w14:textId="77777777" w:rsidTr="17AED85C">
        <w:trPr>
          <w:trHeight w:val="621"/>
        </w:trPr>
        <w:tc>
          <w:tcPr>
            <w:tcW w:w="1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08657" w14:textId="77777777" w:rsidR="006F6762" w:rsidRPr="00F356F8" w:rsidRDefault="006F6762" w:rsidP="00874A1F">
            <w:pPr>
              <w:jc w:val="center"/>
              <w:rPr>
                <w:rFonts w:cs="Arial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711B51" w14:textId="77777777" w:rsidR="006F6762" w:rsidRPr="00F356F8" w:rsidRDefault="006F6762" w:rsidP="00874A1F">
            <w:pPr>
              <w:jc w:val="center"/>
              <w:rPr>
                <w:rFonts w:cs="Arial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AB5E0" w14:textId="77777777" w:rsidR="006F6762" w:rsidRPr="00F356F8" w:rsidRDefault="006F6762" w:rsidP="00874A1F">
            <w:pPr>
              <w:jc w:val="center"/>
              <w:rPr>
                <w:rFonts w:cs="Arial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71F33" w14:textId="77777777" w:rsidR="006F6762" w:rsidRPr="00F356F8" w:rsidRDefault="006F6762" w:rsidP="00874A1F">
            <w:pPr>
              <w:jc w:val="center"/>
              <w:rPr>
                <w:rFonts w:cs="Arial"/>
              </w:rPr>
            </w:pPr>
          </w:p>
        </w:tc>
      </w:tr>
      <w:tr w:rsidR="006F6762" w:rsidRPr="00F356F8" w14:paraId="62C42358" w14:textId="77777777" w:rsidTr="17AED85C">
        <w:trPr>
          <w:trHeight w:val="311"/>
        </w:trPr>
        <w:tc>
          <w:tcPr>
            <w:tcW w:w="1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C4987" w14:textId="77777777" w:rsidR="006F6762" w:rsidRPr="00F356F8" w:rsidRDefault="006F6762" w:rsidP="00874A1F">
            <w:pPr>
              <w:jc w:val="center"/>
              <w:rPr>
                <w:rFonts w:cs="Arial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D3645" w14:textId="77777777" w:rsidR="006F6762" w:rsidRPr="00F356F8" w:rsidRDefault="006F6762" w:rsidP="00874A1F">
            <w:pPr>
              <w:jc w:val="center"/>
              <w:rPr>
                <w:rFonts w:cs="Arial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8C0E5B" w14:textId="77777777" w:rsidR="006F6762" w:rsidRPr="00F356F8" w:rsidRDefault="006F6762" w:rsidP="00874A1F">
            <w:pPr>
              <w:jc w:val="center"/>
              <w:rPr>
                <w:rFonts w:cs="Arial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07DEA" w14:textId="77777777" w:rsidR="006F6762" w:rsidRPr="00F356F8" w:rsidRDefault="006F6762" w:rsidP="00874A1F">
            <w:pPr>
              <w:jc w:val="center"/>
              <w:rPr>
                <w:rFonts w:cs="Arial"/>
              </w:rPr>
            </w:pPr>
          </w:p>
        </w:tc>
      </w:tr>
      <w:tr w:rsidR="006F6762" w:rsidRPr="00F356F8" w14:paraId="135076B3" w14:textId="77777777" w:rsidTr="17AED85C">
        <w:trPr>
          <w:trHeight w:val="621"/>
        </w:trPr>
        <w:tc>
          <w:tcPr>
            <w:tcW w:w="1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4EFD6" w14:textId="77777777" w:rsidR="006F6762" w:rsidRPr="00F356F8" w:rsidRDefault="006F6762" w:rsidP="00874A1F">
            <w:pPr>
              <w:jc w:val="center"/>
              <w:rPr>
                <w:rFonts w:cs="Arial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EEA93" w14:textId="77777777" w:rsidR="006F6762" w:rsidRPr="00F356F8" w:rsidRDefault="006F6762" w:rsidP="00874A1F">
            <w:pPr>
              <w:jc w:val="center"/>
              <w:rPr>
                <w:rFonts w:cs="Arial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3BC40" w14:textId="77777777" w:rsidR="006F6762" w:rsidRPr="00F356F8" w:rsidRDefault="006F6762" w:rsidP="00874A1F">
            <w:pPr>
              <w:jc w:val="center"/>
              <w:rPr>
                <w:rFonts w:cs="Arial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61750" w14:textId="77777777" w:rsidR="006F6762" w:rsidRPr="00F356F8" w:rsidRDefault="006F6762" w:rsidP="00874A1F">
            <w:pPr>
              <w:jc w:val="center"/>
              <w:rPr>
                <w:rFonts w:cs="Arial"/>
              </w:rPr>
            </w:pPr>
          </w:p>
        </w:tc>
      </w:tr>
      <w:tr w:rsidR="006F6762" w:rsidRPr="00F356F8" w14:paraId="5F44F743" w14:textId="77777777" w:rsidTr="17AED85C">
        <w:trPr>
          <w:trHeight w:val="311"/>
        </w:trPr>
        <w:tc>
          <w:tcPr>
            <w:tcW w:w="1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B5D7FF" w14:textId="77777777" w:rsidR="006F6762" w:rsidRPr="00F356F8" w:rsidRDefault="006F6762" w:rsidP="00874A1F">
            <w:pPr>
              <w:jc w:val="center"/>
              <w:rPr>
                <w:rFonts w:cs="Arial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1F1D30" w14:textId="77777777" w:rsidR="006F6762" w:rsidRPr="00F356F8" w:rsidRDefault="006F6762" w:rsidP="00874A1F">
            <w:pPr>
              <w:jc w:val="center"/>
              <w:rPr>
                <w:rFonts w:cs="Arial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5173C" w14:textId="77777777" w:rsidR="006F6762" w:rsidRPr="00F356F8" w:rsidRDefault="006F6762" w:rsidP="00874A1F">
            <w:pPr>
              <w:jc w:val="center"/>
              <w:rPr>
                <w:rFonts w:cs="Arial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8C387" w14:textId="77777777" w:rsidR="006F6762" w:rsidRPr="00F356F8" w:rsidRDefault="006F6762" w:rsidP="00874A1F">
            <w:pPr>
              <w:jc w:val="center"/>
              <w:rPr>
                <w:rFonts w:cs="Arial"/>
              </w:rPr>
            </w:pPr>
          </w:p>
        </w:tc>
      </w:tr>
      <w:tr w:rsidR="006F6762" w:rsidRPr="00F356F8" w14:paraId="64533B7A" w14:textId="77777777" w:rsidTr="17AED85C">
        <w:trPr>
          <w:trHeight w:val="311"/>
        </w:trPr>
        <w:tc>
          <w:tcPr>
            <w:tcW w:w="1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36145" w14:textId="77777777" w:rsidR="006F6762" w:rsidRPr="00F356F8" w:rsidRDefault="006F6762" w:rsidP="00874A1F">
            <w:pPr>
              <w:jc w:val="center"/>
              <w:rPr>
                <w:rFonts w:cs="Arial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DB8C3" w14:textId="77777777" w:rsidR="006F6762" w:rsidRPr="00F356F8" w:rsidRDefault="006F6762" w:rsidP="00874A1F">
            <w:pPr>
              <w:jc w:val="center"/>
              <w:rPr>
                <w:rFonts w:cs="Arial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F7AC3" w14:textId="77777777" w:rsidR="006F6762" w:rsidRPr="00F356F8" w:rsidRDefault="006F6762" w:rsidP="00874A1F">
            <w:pPr>
              <w:jc w:val="center"/>
              <w:rPr>
                <w:rFonts w:cs="Arial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8E667" w14:textId="77777777" w:rsidR="006F6762" w:rsidRPr="00F356F8" w:rsidRDefault="006F6762" w:rsidP="00874A1F">
            <w:pPr>
              <w:jc w:val="center"/>
              <w:rPr>
                <w:rFonts w:cs="Arial"/>
              </w:rPr>
            </w:pPr>
          </w:p>
        </w:tc>
      </w:tr>
      <w:tr w:rsidR="006F6762" w:rsidRPr="00F356F8" w14:paraId="02ED368E" w14:textId="77777777" w:rsidTr="17AED85C">
        <w:trPr>
          <w:trHeight w:val="311"/>
        </w:trPr>
        <w:tc>
          <w:tcPr>
            <w:tcW w:w="1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07F6E8" w14:textId="77777777" w:rsidR="006F6762" w:rsidRPr="00F356F8" w:rsidRDefault="006F6762" w:rsidP="00874A1F">
            <w:pPr>
              <w:jc w:val="center"/>
              <w:rPr>
                <w:rFonts w:cs="Arial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8301D" w14:textId="77777777" w:rsidR="006F6762" w:rsidRPr="00F356F8" w:rsidRDefault="006F6762" w:rsidP="00874A1F">
            <w:pPr>
              <w:jc w:val="center"/>
              <w:rPr>
                <w:rFonts w:cs="Arial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F0788" w14:textId="77777777" w:rsidR="006F6762" w:rsidRPr="00F356F8" w:rsidRDefault="006F6762" w:rsidP="00874A1F">
            <w:pPr>
              <w:jc w:val="center"/>
              <w:rPr>
                <w:rFonts w:cs="Arial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EB902" w14:textId="77777777" w:rsidR="006F6762" w:rsidRPr="00F356F8" w:rsidRDefault="006F6762" w:rsidP="00874A1F">
            <w:pPr>
              <w:jc w:val="center"/>
              <w:rPr>
                <w:rFonts w:cs="Arial"/>
              </w:rPr>
            </w:pPr>
          </w:p>
        </w:tc>
      </w:tr>
      <w:tr w:rsidR="006F6762" w:rsidRPr="00F356F8" w14:paraId="3D8ED43E" w14:textId="77777777" w:rsidTr="17AED85C">
        <w:trPr>
          <w:trHeight w:val="311"/>
        </w:trPr>
        <w:tc>
          <w:tcPr>
            <w:tcW w:w="1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98A0E" w14:textId="77777777" w:rsidR="006F6762" w:rsidRPr="00F356F8" w:rsidRDefault="006F6762" w:rsidP="00874A1F">
            <w:pPr>
              <w:jc w:val="center"/>
              <w:rPr>
                <w:rFonts w:cs="Arial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9A384B" w14:textId="77777777" w:rsidR="006F6762" w:rsidRPr="00F356F8" w:rsidRDefault="006F6762" w:rsidP="00874A1F">
            <w:pPr>
              <w:jc w:val="center"/>
              <w:rPr>
                <w:rFonts w:cs="Arial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A41AB" w14:textId="77777777" w:rsidR="006F6762" w:rsidRPr="00F356F8" w:rsidRDefault="006F6762" w:rsidP="00874A1F">
            <w:pPr>
              <w:jc w:val="center"/>
              <w:rPr>
                <w:rFonts w:cs="Arial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3AC6C" w14:textId="77777777" w:rsidR="006F6762" w:rsidRPr="00F356F8" w:rsidRDefault="006F6762" w:rsidP="00874A1F">
            <w:pPr>
              <w:jc w:val="center"/>
              <w:rPr>
                <w:rFonts w:cs="Arial"/>
              </w:rPr>
            </w:pPr>
          </w:p>
        </w:tc>
      </w:tr>
      <w:tr w:rsidR="006F6762" w:rsidRPr="00F356F8" w14:paraId="167E9C89" w14:textId="77777777" w:rsidTr="17AED85C">
        <w:trPr>
          <w:trHeight w:val="311"/>
        </w:trPr>
        <w:tc>
          <w:tcPr>
            <w:tcW w:w="1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9CB9F" w14:textId="77777777" w:rsidR="006F6762" w:rsidRPr="00F356F8" w:rsidRDefault="006F6762" w:rsidP="00874A1F">
            <w:pPr>
              <w:jc w:val="center"/>
              <w:rPr>
                <w:rFonts w:cs="Arial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C45D3" w14:textId="77777777" w:rsidR="006F6762" w:rsidRPr="00F356F8" w:rsidRDefault="006F6762" w:rsidP="00874A1F">
            <w:pPr>
              <w:jc w:val="center"/>
              <w:rPr>
                <w:rFonts w:cs="Arial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B5FE02" w14:textId="77777777" w:rsidR="006F6762" w:rsidRPr="00F356F8" w:rsidRDefault="006F6762" w:rsidP="00874A1F">
            <w:pPr>
              <w:jc w:val="center"/>
              <w:rPr>
                <w:rFonts w:cs="Arial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CD5F8" w14:textId="77777777" w:rsidR="006F6762" w:rsidRPr="00F356F8" w:rsidRDefault="006F6762" w:rsidP="00874A1F">
            <w:pPr>
              <w:jc w:val="center"/>
              <w:rPr>
                <w:rFonts w:cs="Arial"/>
              </w:rPr>
            </w:pPr>
          </w:p>
        </w:tc>
      </w:tr>
      <w:tr w:rsidR="006F6762" w:rsidRPr="00F356F8" w14:paraId="276848CE" w14:textId="77777777" w:rsidTr="17AED85C">
        <w:trPr>
          <w:trHeight w:val="621"/>
        </w:trPr>
        <w:tc>
          <w:tcPr>
            <w:tcW w:w="1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8D260" w14:textId="77777777" w:rsidR="006F6762" w:rsidRPr="00F356F8" w:rsidRDefault="006F6762" w:rsidP="00874A1F">
            <w:pPr>
              <w:jc w:val="center"/>
              <w:rPr>
                <w:rFonts w:cs="Arial"/>
              </w:rPr>
            </w:pPr>
            <w:r w:rsidRPr="00F356F8">
              <w:rPr>
                <w:rFonts w:cs="Arial"/>
              </w:rPr>
              <w:t>telefone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51A7F" w14:textId="77777777" w:rsidR="006F6762" w:rsidRPr="00F356F8" w:rsidRDefault="006F6762" w:rsidP="00874A1F">
            <w:pPr>
              <w:jc w:val="center"/>
              <w:rPr>
                <w:rFonts w:cs="Arial"/>
              </w:rPr>
            </w:pPr>
            <w:r w:rsidRPr="00F356F8">
              <w:rPr>
                <w:rFonts w:cs="Arial"/>
              </w:rPr>
              <w:t>SIM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EAA8D9" w14:textId="77777777" w:rsidR="006F6762" w:rsidRPr="00F356F8" w:rsidRDefault="006F6762" w:rsidP="00874A1F">
            <w:pPr>
              <w:jc w:val="center"/>
              <w:rPr>
                <w:rFonts w:cs="Arial"/>
              </w:rPr>
            </w:pPr>
            <w:r w:rsidRPr="00F356F8">
              <w:rPr>
                <w:rFonts w:cs="Arial"/>
              </w:rPr>
              <w:t>Número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56581" w14:textId="3FCA179D" w:rsidR="006F6762" w:rsidRPr="00F356F8" w:rsidRDefault="17AED85C" w:rsidP="17AED85C">
            <w:pPr>
              <w:jc w:val="center"/>
              <w:rPr>
                <w:rFonts w:cs="Arial"/>
              </w:rPr>
            </w:pPr>
            <w:r w:rsidRPr="17AED85C">
              <w:rPr>
                <w:rFonts w:cs="Arial"/>
              </w:rPr>
              <w:t>Deve conter 11 números, sendo 2 para o DDD.</w:t>
            </w:r>
          </w:p>
        </w:tc>
      </w:tr>
    </w:tbl>
    <w:p w14:paraId="79150DC6" w14:textId="77777777" w:rsidR="00AD01D7" w:rsidRDefault="00F54974" w:rsidP="00632566">
      <w:r>
        <w:br w:type="page"/>
      </w:r>
      <w:bookmarkStart w:id="10" w:name="_Toc20908449"/>
      <w:bookmarkStart w:id="11" w:name="_Toc37747335"/>
      <w:bookmarkStart w:id="12" w:name="_Toc71967826"/>
    </w:p>
    <w:p w14:paraId="0D08539B" w14:textId="77777777" w:rsidR="009F41ED" w:rsidRDefault="00632566" w:rsidP="00912E99">
      <w:pPr>
        <w:pStyle w:val="Titulo1"/>
        <w:numPr>
          <w:ilvl w:val="0"/>
          <w:numId w:val="0"/>
        </w:numPr>
      </w:pPr>
      <w:bookmarkStart w:id="13" w:name="_Toc101772268"/>
      <w:bookmarkStart w:id="14" w:name="_Toc395708276"/>
      <w:r>
        <w:lastRenderedPageBreak/>
        <w:t>3</w:t>
      </w:r>
      <w:r w:rsidR="00912E99">
        <w:t xml:space="preserve">. </w:t>
      </w:r>
      <w:r w:rsidR="00F776EE">
        <w:t>Aceite</w:t>
      </w:r>
      <w:bookmarkEnd w:id="13"/>
      <w:bookmarkEnd w:id="14"/>
    </w:p>
    <w:p w14:paraId="67A38320" w14:textId="77777777" w:rsidR="008B644A" w:rsidRDefault="00BF7417" w:rsidP="0091036B">
      <w:pPr>
        <w:jc w:val="both"/>
        <w:rPr>
          <w:sz w:val="24"/>
        </w:rPr>
      </w:pPr>
      <w:r w:rsidRPr="00BF7417">
        <w:rPr>
          <w:sz w:val="24"/>
        </w:rPr>
        <w:t>Pelo presente instrumento fica aprovado o</w:t>
      </w:r>
      <w:r>
        <w:rPr>
          <w:sz w:val="24"/>
        </w:rPr>
        <w:t xml:space="preserve"> escopo do</w:t>
      </w:r>
      <w:r w:rsidR="00093EEC">
        <w:rPr>
          <w:sz w:val="24"/>
        </w:rPr>
        <w:t>(s)</w:t>
      </w:r>
      <w:r w:rsidRPr="00BF7417">
        <w:rPr>
          <w:sz w:val="24"/>
        </w:rPr>
        <w:t xml:space="preserve"> produto(s) e/ou serviço(s</w:t>
      </w:r>
      <w:r>
        <w:rPr>
          <w:sz w:val="24"/>
        </w:rPr>
        <w:t xml:space="preserve">) </w:t>
      </w:r>
      <w:r w:rsidR="00DA7580">
        <w:rPr>
          <w:sz w:val="24"/>
        </w:rPr>
        <w:t>descrito(s) neste documento</w:t>
      </w:r>
      <w:r>
        <w:rPr>
          <w:sz w:val="24"/>
        </w:rPr>
        <w:t>.</w:t>
      </w:r>
      <w:r w:rsidR="009D2771">
        <w:rPr>
          <w:sz w:val="24"/>
        </w:rPr>
        <w:t xml:space="preserve"> </w:t>
      </w:r>
      <w:r w:rsidR="0091036B">
        <w:rPr>
          <w:sz w:val="24"/>
        </w:rPr>
        <w:t>Desta forma, q</w:t>
      </w:r>
      <w:r>
        <w:rPr>
          <w:sz w:val="24"/>
        </w:rPr>
        <w:t>ualquer alteração na definição</w:t>
      </w:r>
      <w:r w:rsidR="00DA7580">
        <w:rPr>
          <w:sz w:val="24"/>
        </w:rPr>
        <w:t xml:space="preserve"> </w:t>
      </w:r>
      <w:r w:rsidR="0091036B">
        <w:rPr>
          <w:sz w:val="24"/>
        </w:rPr>
        <w:t>dos requ</w:t>
      </w:r>
      <w:r w:rsidR="00331507">
        <w:rPr>
          <w:sz w:val="24"/>
        </w:rPr>
        <w:t>i</w:t>
      </w:r>
      <w:r w:rsidR="009F41ED">
        <w:rPr>
          <w:sz w:val="24"/>
        </w:rPr>
        <w:t xml:space="preserve">sitos deverá ser analisada </w:t>
      </w:r>
      <w:r w:rsidR="00DA7580">
        <w:rPr>
          <w:sz w:val="24"/>
        </w:rPr>
        <w:t xml:space="preserve">técnica e comercialmente </w:t>
      </w:r>
      <w:r w:rsidR="0091036B">
        <w:rPr>
          <w:sz w:val="24"/>
        </w:rPr>
        <w:t>de acordo com o Contrato de Prestação de Serviços.</w:t>
      </w:r>
    </w:p>
    <w:p w14:paraId="6E9815C1" w14:textId="77777777" w:rsidR="0091036B" w:rsidRDefault="0091036B" w:rsidP="00BF7417">
      <w:pPr>
        <w:rPr>
          <w:sz w:val="24"/>
        </w:rPr>
      </w:pPr>
    </w:p>
    <w:p w14:paraId="45D46ED3" w14:textId="77777777" w:rsidR="0091036B" w:rsidRDefault="0091036B" w:rsidP="00BF7417">
      <w:pPr>
        <w:rPr>
          <w:sz w:val="24"/>
        </w:rPr>
      </w:pPr>
    </w:p>
    <w:p w14:paraId="75A8AC59" w14:textId="77777777" w:rsidR="009F41ED" w:rsidRDefault="009F41ED" w:rsidP="00BF7417">
      <w:pPr>
        <w:rPr>
          <w:sz w:val="24"/>
        </w:rPr>
      </w:pPr>
    </w:p>
    <w:p w14:paraId="749C8B68" w14:textId="77777777" w:rsidR="009F41ED" w:rsidRDefault="009F41ED" w:rsidP="00BF7417">
      <w:pPr>
        <w:rPr>
          <w:sz w:val="24"/>
        </w:rPr>
      </w:pPr>
    </w:p>
    <w:p w14:paraId="043D37AC" w14:textId="77777777" w:rsidR="00C615AE" w:rsidRDefault="00C615AE" w:rsidP="00BF7417">
      <w:pPr>
        <w:rPr>
          <w:sz w:val="24"/>
        </w:rPr>
      </w:pPr>
    </w:p>
    <w:p w14:paraId="046AF191" w14:textId="77777777" w:rsidR="00C615AE" w:rsidRDefault="00C615AE" w:rsidP="00C615AE">
      <w:pPr>
        <w:jc w:val="right"/>
        <w:rPr>
          <w:sz w:val="24"/>
        </w:rPr>
      </w:pPr>
      <w:r>
        <w:rPr>
          <w:sz w:val="24"/>
        </w:rPr>
        <w:t xml:space="preserve">Belo Horizonte, </w:t>
      </w:r>
      <w:r w:rsidR="00632566">
        <w:rPr>
          <w:sz w:val="24"/>
        </w:rPr>
        <w:t>13</w:t>
      </w:r>
      <w:r>
        <w:rPr>
          <w:sz w:val="24"/>
        </w:rPr>
        <w:t xml:space="preserve"> de </w:t>
      </w:r>
      <w:r w:rsidR="00632566">
        <w:rPr>
          <w:sz w:val="24"/>
        </w:rPr>
        <w:t>Agosto</w:t>
      </w:r>
      <w:r>
        <w:rPr>
          <w:sz w:val="24"/>
        </w:rPr>
        <w:t xml:space="preserve"> de 20</w:t>
      </w:r>
      <w:r w:rsidR="00632566">
        <w:rPr>
          <w:sz w:val="24"/>
        </w:rPr>
        <w:t>14</w:t>
      </w:r>
      <w:r>
        <w:rPr>
          <w:sz w:val="24"/>
        </w:rPr>
        <w:t>.</w:t>
      </w:r>
    </w:p>
    <w:p w14:paraId="611748EA" w14:textId="77777777" w:rsidR="00C615AE" w:rsidRDefault="00C615AE" w:rsidP="00C615AE">
      <w:pPr>
        <w:jc w:val="right"/>
        <w:rPr>
          <w:sz w:val="24"/>
        </w:rPr>
      </w:pPr>
    </w:p>
    <w:p w14:paraId="48555131" w14:textId="77777777" w:rsidR="00C615AE" w:rsidRDefault="00C615AE" w:rsidP="00C615AE">
      <w:pPr>
        <w:jc w:val="right"/>
        <w:rPr>
          <w:sz w:val="24"/>
        </w:rPr>
      </w:pPr>
    </w:p>
    <w:p w14:paraId="1AC2CD94" w14:textId="77777777" w:rsidR="00B408BE" w:rsidRDefault="00B408BE" w:rsidP="00C615AE">
      <w:pPr>
        <w:jc w:val="right"/>
        <w:rPr>
          <w:sz w:val="24"/>
        </w:rPr>
      </w:pPr>
    </w:p>
    <w:p w14:paraId="7021A08D" w14:textId="77777777" w:rsidR="00C615AE" w:rsidRDefault="00C615AE" w:rsidP="00BF7417">
      <w:pPr>
        <w:rPr>
          <w:sz w:val="24"/>
        </w:rPr>
      </w:pPr>
    </w:p>
    <w:p w14:paraId="5DF1CF79" w14:textId="77777777" w:rsidR="0091036B" w:rsidRDefault="0091036B" w:rsidP="00BF7417">
      <w:pPr>
        <w:rPr>
          <w:sz w:val="24"/>
        </w:rPr>
      </w:pPr>
      <w:r>
        <w:rPr>
          <w:sz w:val="24"/>
        </w:rPr>
        <w:t>De acordo:</w:t>
      </w:r>
    </w:p>
    <w:p w14:paraId="73D9E8A5" w14:textId="77777777" w:rsidR="0091036B" w:rsidRDefault="0091036B" w:rsidP="00BF7417">
      <w:pPr>
        <w:rPr>
          <w:sz w:val="24"/>
        </w:rPr>
      </w:pPr>
    </w:p>
    <w:p w14:paraId="20BC2C70" w14:textId="77777777" w:rsidR="0091036B" w:rsidRDefault="0091036B" w:rsidP="00BF7417">
      <w:pPr>
        <w:rPr>
          <w:sz w:val="24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812"/>
        <w:gridCol w:w="4827"/>
      </w:tblGrid>
      <w:tr w:rsidR="0091036B" w:rsidRPr="00612B43" w14:paraId="7DF41969" w14:textId="77777777" w:rsidTr="00612B43">
        <w:trPr>
          <w:jc w:val="center"/>
        </w:trPr>
        <w:tc>
          <w:tcPr>
            <w:tcW w:w="4889" w:type="dxa"/>
          </w:tcPr>
          <w:p w14:paraId="586E2EBD" w14:textId="77777777" w:rsidR="0091036B" w:rsidRPr="00612B43" w:rsidRDefault="0091036B" w:rsidP="00612B43">
            <w:pPr>
              <w:pBdr>
                <w:bottom w:val="single" w:sz="12" w:space="1" w:color="auto"/>
              </w:pBdr>
              <w:rPr>
                <w:sz w:val="24"/>
              </w:rPr>
            </w:pPr>
          </w:p>
          <w:p w14:paraId="54DD5558" w14:textId="77777777" w:rsidR="0091036B" w:rsidRPr="00612B43" w:rsidRDefault="0091036B" w:rsidP="00612B43">
            <w:pPr>
              <w:pBdr>
                <w:bottom w:val="single" w:sz="12" w:space="1" w:color="auto"/>
              </w:pBdr>
              <w:rPr>
                <w:sz w:val="24"/>
              </w:rPr>
            </w:pPr>
          </w:p>
          <w:p w14:paraId="3EB1A9AC" w14:textId="77777777" w:rsidR="0091036B" w:rsidRPr="00612B43" w:rsidRDefault="00C42583" w:rsidP="00BF7417">
            <w:pPr>
              <w:rPr>
                <w:sz w:val="24"/>
              </w:rPr>
            </w:pPr>
            <w:r w:rsidRPr="00612B43">
              <w:rPr>
                <w:sz w:val="24"/>
              </w:rPr>
              <w:t>XXXXXXXXXXXXX</w:t>
            </w:r>
            <w:r w:rsidR="00AE515D" w:rsidRPr="00612B43">
              <w:rPr>
                <w:sz w:val="24"/>
              </w:rPr>
              <w:t xml:space="preserve"> </w:t>
            </w:r>
          </w:p>
        </w:tc>
        <w:tc>
          <w:tcPr>
            <w:tcW w:w="4890" w:type="dxa"/>
          </w:tcPr>
          <w:p w14:paraId="1D76ECA4" w14:textId="77777777" w:rsidR="0091036B" w:rsidRPr="00612B43" w:rsidRDefault="0091036B" w:rsidP="00612B43">
            <w:pPr>
              <w:pBdr>
                <w:bottom w:val="single" w:sz="12" w:space="1" w:color="auto"/>
              </w:pBdr>
              <w:rPr>
                <w:sz w:val="24"/>
              </w:rPr>
            </w:pPr>
          </w:p>
          <w:p w14:paraId="3FEAB78A" w14:textId="77777777" w:rsidR="0091036B" w:rsidRPr="00612B43" w:rsidRDefault="0091036B" w:rsidP="00612B43">
            <w:pPr>
              <w:pBdr>
                <w:bottom w:val="single" w:sz="12" w:space="1" w:color="auto"/>
              </w:pBdr>
              <w:rPr>
                <w:sz w:val="24"/>
              </w:rPr>
            </w:pPr>
          </w:p>
          <w:p w14:paraId="0DA4A8E8" w14:textId="77777777" w:rsidR="0091036B" w:rsidRPr="00612B43" w:rsidRDefault="00C42583" w:rsidP="0091036B">
            <w:pPr>
              <w:rPr>
                <w:sz w:val="24"/>
              </w:rPr>
            </w:pPr>
            <w:r w:rsidRPr="00612B43">
              <w:rPr>
                <w:sz w:val="24"/>
              </w:rPr>
              <w:t>XXXXXXXXXXXXXXXX</w:t>
            </w:r>
          </w:p>
          <w:p w14:paraId="25600FD4" w14:textId="77777777" w:rsidR="0091036B" w:rsidRPr="00612B43" w:rsidRDefault="0091036B" w:rsidP="0091036B">
            <w:pPr>
              <w:rPr>
                <w:sz w:val="24"/>
              </w:rPr>
            </w:pPr>
          </w:p>
        </w:tc>
      </w:tr>
    </w:tbl>
    <w:p w14:paraId="50E77AC7" w14:textId="77777777" w:rsidR="0091036B" w:rsidRPr="00BF7417" w:rsidRDefault="0091036B" w:rsidP="00BF7417">
      <w:pPr>
        <w:rPr>
          <w:sz w:val="24"/>
        </w:rPr>
      </w:pPr>
    </w:p>
    <w:p w14:paraId="1EBB2BA4" w14:textId="77777777" w:rsidR="00117891" w:rsidRDefault="00117891" w:rsidP="00117891"/>
    <w:p w14:paraId="1439922C" w14:textId="77777777" w:rsidR="00BF7417" w:rsidRDefault="00BF7417" w:rsidP="00117891"/>
    <w:p w14:paraId="36691F2D" w14:textId="77777777" w:rsidR="00BF7417" w:rsidRDefault="00BF7417" w:rsidP="00117891"/>
    <w:p w14:paraId="0D184144" w14:textId="77777777" w:rsidR="00BF7417" w:rsidRDefault="00BF7417" w:rsidP="00117891"/>
    <w:p w14:paraId="7A607AB8" w14:textId="77777777" w:rsidR="00BF7417" w:rsidRDefault="00BF7417" w:rsidP="00117891"/>
    <w:p w14:paraId="78BA6919" w14:textId="77777777" w:rsidR="00BF7417" w:rsidRDefault="00BF7417" w:rsidP="00117891"/>
    <w:p w14:paraId="48FE46C5" w14:textId="77777777" w:rsidR="00BF7417" w:rsidRDefault="00BF7417" w:rsidP="00117891"/>
    <w:p w14:paraId="11D30FE9" w14:textId="77777777" w:rsidR="00BF7417" w:rsidRDefault="00BF7417" w:rsidP="00117891"/>
    <w:bookmarkEnd w:id="10"/>
    <w:bookmarkEnd w:id="11"/>
    <w:bookmarkEnd w:id="12"/>
    <w:p w14:paraId="724A1541" w14:textId="77777777" w:rsidR="0061238E" w:rsidRDefault="00F54974" w:rsidP="00EB0B6F">
      <w:r w:rsidRPr="00973EB3">
        <w:t xml:space="preserve"> </w:t>
      </w:r>
    </w:p>
    <w:p w14:paraId="0D23D8A0" w14:textId="77777777" w:rsidR="0015300A" w:rsidRDefault="0015300A" w:rsidP="00EB0B6F"/>
    <w:p w14:paraId="75E4E2F2" w14:textId="77777777" w:rsidR="0015300A" w:rsidRDefault="0015300A" w:rsidP="00EB0B6F"/>
    <w:p w14:paraId="5A6473C7" w14:textId="77777777" w:rsidR="0015300A" w:rsidRDefault="0015300A" w:rsidP="00EB0B6F"/>
    <w:p w14:paraId="55701A5B" w14:textId="77777777" w:rsidR="0015300A" w:rsidRDefault="0015300A" w:rsidP="00EB0B6F"/>
    <w:p w14:paraId="5C8A98B4" w14:textId="77777777" w:rsidR="0015300A" w:rsidRDefault="0015300A" w:rsidP="00EB0B6F"/>
    <w:p w14:paraId="03060CA9" w14:textId="77777777" w:rsidR="0015300A" w:rsidRDefault="0015300A" w:rsidP="00EB0B6F"/>
    <w:p w14:paraId="48F248D5" w14:textId="77777777" w:rsidR="0015300A" w:rsidRDefault="0015300A" w:rsidP="00EB0B6F"/>
    <w:p w14:paraId="719C5262" w14:textId="77777777" w:rsidR="0015300A" w:rsidRDefault="0015300A" w:rsidP="00EB0B6F"/>
    <w:p w14:paraId="3F2F46BA" w14:textId="77777777" w:rsidR="0015300A" w:rsidRDefault="0015300A" w:rsidP="00EB0B6F"/>
    <w:p w14:paraId="65C2F8C0" w14:textId="77777777" w:rsidR="0015300A" w:rsidRDefault="0015300A" w:rsidP="00EB0B6F"/>
    <w:p w14:paraId="63FE5B3A" w14:textId="77777777" w:rsidR="0015300A" w:rsidRDefault="0015300A" w:rsidP="00EB0B6F"/>
    <w:p w14:paraId="7BBBCEF4" w14:textId="77777777" w:rsidR="0015300A" w:rsidRDefault="0015300A" w:rsidP="00EB0B6F"/>
    <w:p w14:paraId="50682B11" w14:textId="77777777" w:rsidR="0015300A" w:rsidRDefault="0015300A" w:rsidP="00EB0B6F"/>
    <w:p w14:paraId="0B8A765A" w14:textId="77777777" w:rsidR="0015300A" w:rsidRDefault="0015300A" w:rsidP="00EB0B6F"/>
    <w:p w14:paraId="07DC155D" w14:textId="77777777" w:rsidR="0015300A" w:rsidRDefault="0015300A" w:rsidP="00EB0B6F"/>
    <w:p w14:paraId="3F00A988" w14:textId="77777777" w:rsidR="0015300A" w:rsidRDefault="0015300A" w:rsidP="00EB0B6F"/>
    <w:p w14:paraId="29742F64" w14:textId="77777777" w:rsidR="0015300A" w:rsidRDefault="0015300A" w:rsidP="00EB0B6F"/>
    <w:p w14:paraId="132AA3A3" w14:textId="77777777" w:rsidR="0015300A" w:rsidRDefault="0015300A" w:rsidP="00EB0B6F"/>
    <w:p w14:paraId="7397C526" w14:textId="77777777" w:rsidR="0015300A" w:rsidRDefault="0015300A" w:rsidP="00EB0B6F"/>
    <w:p w14:paraId="3338FF2D" w14:textId="77777777" w:rsidR="0074505F" w:rsidRDefault="0074505F" w:rsidP="00EB0B6F"/>
    <w:p w14:paraId="208E78DD" w14:textId="77777777" w:rsidR="0074505F" w:rsidRDefault="0074505F" w:rsidP="00EB0B6F"/>
    <w:p w14:paraId="392A563C" w14:textId="77777777" w:rsidR="0074505F" w:rsidRDefault="0074505F" w:rsidP="00EB0B6F"/>
    <w:p w14:paraId="7F63AAB2" w14:textId="77777777" w:rsidR="0074505F" w:rsidRDefault="0074505F" w:rsidP="00EB0B6F"/>
    <w:p w14:paraId="4243734C" w14:textId="77777777" w:rsidR="0074505F" w:rsidRDefault="0074505F" w:rsidP="0074505F">
      <w:pPr>
        <w:pStyle w:val="Ttulo1"/>
      </w:pPr>
      <w:bookmarkStart w:id="15" w:name="_Toc101772266"/>
      <w:bookmarkStart w:id="16" w:name="_Toc165004070"/>
      <w:r>
        <w:lastRenderedPageBreak/>
        <w:t>Diagrama de Casos de uso</w:t>
      </w:r>
      <w:bookmarkEnd w:id="15"/>
      <w:bookmarkEnd w:id="16"/>
    </w:p>
    <w:p w14:paraId="1DB09AFA" w14:textId="77777777" w:rsidR="0074505F" w:rsidRDefault="0074505F" w:rsidP="0074505F"/>
    <w:tbl>
      <w:tblPr>
        <w:tblW w:w="9970" w:type="dxa"/>
        <w:tblBorders>
          <w:top w:val="single" w:sz="18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70"/>
      </w:tblGrid>
      <w:tr w:rsidR="0074505F" w14:paraId="2719432F" w14:textId="77777777" w:rsidTr="000D28C1">
        <w:trPr>
          <w:cantSplit/>
          <w:trHeight w:val="263"/>
        </w:trPr>
        <w:tc>
          <w:tcPr>
            <w:tcW w:w="9970" w:type="dxa"/>
            <w:tcBorders>
              <w:top w:val="dotted" w:sz="4" w:space="0" w:color="auto"/>
            </w:tcBorders>
            <w:shd w:val="pct25" w:color="C0C0C0" w:fill="auto"/>
            <w:vAlign w:val="center"/>
          </w:tcPr>
          <w:p w14:paraId="616F1A2D" w14:textId="77777777" w:rsidR="0074505F" w:rsidRDefault="0074505F" w:rsidP="000D28C1">
            <w:pPr>
              <w:pStyle w:val="conedelogotipo"/>
              <w:spacing w:line="240" w:lineRule="auto"/>
              <w:rPr>
                <w:b/>
                <w:bCs/>
                <w:sz w:val="18"/>
                <w:lang w:val="pt-PT"/>
              </w:rPr>
            </w:pPr>
            <w:r>
              <w:rPr>
                <w:b/>
                <w:bCs/>
                <w:sz w:val="18"/>
                <w:lang w:val="pt-PT"/>
              </w:rPr>
              <w:t>SISTEMA LIVRARIA</w:t>
            </w:r>
          </w:p>
        </w:tc>
      </w:tr>
      <w:tr w:rsidR="0074505F" w14:paraId="3E336C3B" w14:textId="77777777" w:rsidTr="000D28C1">
        <w:trPr>
          <w:cantSplit/>
          <w:trHeight w:val="392"/>
        </w:trPr>
        <w:tc>
          <w:tcPr>
            <w:tcW w:w="9970" w:type="dxa"/>
          </w:tcPr>
          <w:p w14:paraId="7724F667" w14:textId="77777777" w:rsidR="0074505F" w:rsidRPr="00513295" w:rsidRDefault="00EB581B" w:rsidP="000D28C1">
            <w:pPr>
              <w:jc w:val="center"/>
              <w:rPr>
                <w:lang w:val="pt-PT"/>
              </w:rPr>
            </w:pPr>
            <w:r w:rsidRPr="00513295">
              <w:rPr>
                <w:noProof/>
              </w:rPr>
              <w:drawing>
                <wp:inline distT="0" distB="0" distL="0" distR="0" wp14:anchorId="0A0A76D8" wp14:editId="07777777">
                  <wp:extent cx="5255895" cy="4667250"/>
                  <wp:effectExtent l="0" t="0" r="0" b="0"/>
                  <wp:docPr id="6" name="Imagem 1" descr="caso_de_us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aso_de_us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5895" cy="466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5CDFD0" w14:textId="77777777" w:rsidR="0074505F" w:rsidRDefault="0074505F" w:rsidP="0074505F"/>
    <w:p w14:paraId="7F570A6B" w14:textId="77777777" w:rsidR="0074505F" w:rsidRDefault="0074505F" w:rsidP="0074505F"/>
    <w:p w14:paraId="08EFBDAB" w14:textId="77777777" w:rsidR="0074505F" w:rsidRDefault="0074505F" w:rsidP="0074505F">
      <w:pPr>
        <w:pStyle w:val="Titulo1"/>
        <w:numPr>
          <w:ilvl w:val="0"/>
          <w:numId w:val="41"/>
        </w:numPr>
      </w:pPr>
      <w:bookmarkStart w:id="17" w:name="_Toc165004071"/>
      <w:bookmarkStart w:id="18" w:name="_Toc101772267"/>
      <w:r>
        <w:t xml:space="preserve">Modelagem de </w:t>
      </w:r>
      <w:r w:rsidRPr="00B35F17">
        <w:t>Atores</w:t>
      </w:r>
      <w:bookmarkEnd w:id="17"/>
      <w:r w:rsidRPr="00B35F17">
        <w:t xml:space="preserve"> </w:t>
      </w:r>
      <w:bookmarkEnd w:id="18"/>
    </w:p>
    <w:p w14:paraId="7DD78B4B" w14:textId="77777777" w:rsidR="0074505F" w:rsidRPr="00E71977" w:rsidRDefault="0074505F" w:rsidP="0074505F">
      <w:pPr>
        <w:jc w:val="both"/>
        <w:rPr>
          <w:rFonts w:cs="Arial"/>
        </w:rPr>
      </w:pPr>
      <w:r w:rsidRPr="00E71977">
        <w:rPr>
          <w:rFonts w:cs="Arial"/>
        </w:rPr>
        <w:t xml:space="preserve">Esta seção </w:t>
      </w:r>
      <w:r>
        <w:rPr>
          <w:rFonts w:cs="Arial"/>
        </w:rPr>
        <w:t>descreve</w:t>
      </w:r>
      <w:r w:rsidRPr="00E71977">
        <w:rPr>
          <w:rFonts w:cs="Arial"/>
        </w:rPr>
        <w:t xml:space="preserve"> o papel de cada ator representado no dia</w:t>
      </w:r>
      <w:r>
        <w:rPr>
          <w:rFonts w:cs="Arial"/>
        </w:rPr>
        <w:t>grama de casos de uso da seção 2</w:t>
      </w:r>
      <w:r w:rsidRPr="00E71977">
        <w:rPr>
          <w:rFonts w:cs="Arial"/>
        </w:rPr>
        <w:t>.</w:t>
      </w:r>
    </w:p>
    <w:p w14:paraId="50CDF6D9" w14:textId="77777777" w:rsidR="0074505F" w:rsidRDefault="0074505F" w:rsidP="0074505F"/>
    <w:tbl>
      <w:tblPr>
        <w:tblW w:w="9973" w:type="dxa"/>
        <w:tblBorders>
          <w:top w:val="single" w:sz="18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3"/>
        <w:gridCol w:w="8040"/>
      </w:tblGrid>
      <w:tr w:rsidR="0074505F" w14:paraId="7DF505B2" w14:textId="77777777" w:rsidTr="000D28C1">
        <w:trPr>
          <w:cantSplit/>
          <w:trHeight w:val="263"/>
        </w:trPr>
        <w:tc>
          <w:tcPr>
            <w:tcW w:w="1933" w:type="dxa"/>
            <w:tcBorders>
              <w:top w:val="dotted" w:sz="4" w:space="0" w:color="auto"/>
            </w:tcBorders>
            <w:shd w:val="pct25" w:color="C0C0C0" w:fill="auto"/>
            <w:vAlign w:val="center"/>
          </w:tcPr>
          <w:p w14:paraId="4657B8A8" w14:textId="77777777" w:rsidR="0074505F" w:rsidRDefault="0074505F" w:rsidP="000D28C1">
            <w:pPr>
              <w:pStyle w:val="conedelogotipo"/>
              <w:spacing w:line="240" w:lineRule="auto"/>
              <w:jc w:val="center"/>
              <w:rPr>
                <w:b/>
                <w:bCs/>
                <w:sz w:val="18"/>
                <w:lang w:val="pt-PT"/>
              </w:rPr>
            </w:pPr>
            <w:r>
              <w:rPr>
                <w:b/>
                <w:bCs/>
                <w:sz w:val="18"/>
                <w:lang w:val="pt-PT"/>
              </w:rPr>
              <w:t>ATOR</w:t>
            </w:r>
          </w:p>
        </w:tc>
        <w:tc>
          <w:tcPr>
            <w:tcW w:w="8040" w:type="dxa"/>
            <w:tcBorders>
              <w:top w:val="dotted" w:sz="4" w:space="0" w:color="auto"/>
            </w:tcBorders>
            <w:shd w:val="pct25" w:color="C0C0C0" w:fill="auto"/>
            <w:vAlign w:val="center"/>
          </w:tcPr>
          <w:p w14:paraId="2883FF0E" w14:textId="77777777" w:rsidR="0074505F" w:rsidRDefault="0074505F" w:rsidP="000D28C1">
            <w:pPr>
              <w:pStyle w:val="conedelogotipo"/>
              <w:spacing w:line="240" w:lineRule="auto"/>
              <w:jc w:val="center"/>
              <w:rPr>
                <w:b/>
                <w:bCs/>
                <w:sz w:val="18"/>
                <w:lang w:val="pt-PT"/>
              </w:rPr>
            </w:pPr>
            <w:r>
              <w:rPr>
                <w:b/>
                <w:bCs/>
                <w:sz w:val="18"/>
                <w:lang w:val="pt-PT"/>
              </w:rPr>
              <w:t>NECESSIDADES</w:t>
            </w:r>
          </w:p>
        </w:tc>
      </w:tr>
      <w:tr w:rsidR="0074505F" w14:paraId="7BE39608" w14:textId="77777777" w:rsidTr="000D28C1">
        <w:trPr>
          <w:cantSplit/>
          <w:trHeight w:val="392"/>
        </w:trPr>
        <w:tc>
          <w:tcPr>
            <w:tcW w:w="1933" w:type="dxa"/>
          </w:tcPr>
          <w:p w14:paraId="51D748AF" w14:textId="77777777" w:rsidR="0074505F" w:rsidRDefault="0074505F" w:rsidP="000D28C1">
            <w:pPr>
              <w:rPr>
                <w:lang w:val="pt-PT"/>
              </w:rPr>
            </w:pPr>
            <w:r>
              <w:rPr>
                <w:lang w:val="pt-PT"/>
              </w:rPr>
              <w:t>Gerente</w:t>
            </w:r>
          </w:p>
        </w:tc>
        <w:tc>
          <w:tcPr>
            <w:tcW w:w="8040" w:type="dxa"/>
          </w:tcPr>
          <w:p w14:paraId="75BF60D6" w14:textId="77777777" w:rsidR="0074505F" w:rsidRDefault="0074505F" w:rsidP="000D28C1">
            <w:pPr>
              <w:rPr>
                <w:lang w:val="pt-PT"/>
              </w:rPr>
            </w:pPr>
            <w:r>
              <w:rPr>
                <w:lang w:val="pt-PT"/>
              </w:rPr>
              <w:t xml:space="preserve">Irá realizar o cadastro dos livros, bem como poderá excluí-los, consultá-los e alterá-los. </w:t>
            </w:r>
          </w:p>
        </w:tc>
      </w:tr>
      <w:tr w:rsidR="0074505F" w14:paraId="2BDA9A41" w14:textId="77777777" w:rsidTr="000D28C1">
        <w:trPr>
          <w:cantSplit/>
          <w:trHeight w:val="392"/>
        </w:trPr>
        <w:tc>
          <w:tcPr>
            <w:tcW w:w="1933" w:type="dxa"/>
          </w:tcPr>
          <w:p w14:paraId="00BB70D0" w14:textId="77777777" w:rsidR="0074505F" w:rsidRDefault="0074505F" w:rsidP="000D28C1">
            <w:pPr>
              <w:rPr>
                <w:lang w:val="pt-PT"/>
              </w:rPr>
            </w:pPr>
            <w:r>
              <w:rPr>
                <w:lang w:val="pt-PT"/>
              </w:rPr>
              <w:t>Cliente</w:t>
            </w:r>
          </w:p>
        </w:tc>
        <w:tc>
          <w:tcPr>
            <w:tcW w:w="8040" w:type="dxa"/>
          </w:tcPr>
          <w:p w14:paraId="27E1B027" w14:textId="77777777" w:rsidR="0074505F" w:rsidRDefault="0074505F" w:rsidP="000D28C1">
            <w:pPr>
              <w:rPr>
                <w:lang w:val="pt-PT"/>
              </w:rPr>
            </w:pPr>
            <w:r>
              <w:rPr>
                <w:lang w:val="pt-PT"/>
              </w:rPr>
              <w:t>Irá realizar seu cadastro, além de comprar livros, podendo inserir livro no carrinho de compras, retirar livro do carrinho, visualizar o carrinho e fachar a compra do livro</w:t>
            </w:r>
          </w:p>
        </w:tc>
      </w:tr>
    </w:tbl>
    <w:p w14:paraId="4161B499" w14:textId="77777777" w:rsidR="0074505F" w:rsidRDefault="0074505F" w:rsidP="0074505F"/>
    <w:p w14:paraId="552BABD2" w14:textId="77777777" w:rsidR="0074505F" w:rsidRDefault="0074505F" w:rsidP="0074505F"/>
    <w:p w14:paraId="4E530092" w14:textId="77777777" w:rsidR="0074505F" w:rsidRDefault="0074505F" w:rsidP="0074505F"/>
    <w:p w14:paraId="08AF1BD2" w14:textId="77777777" w:rsidR="0074505F" w:rsidRDefault="0074505F" w:rsidP="0074505F">
      <w:pPr>
        <w:pStyle w:val="Titulo1"/>
      </w:pPr>
      <w:bookmarkStart w:id="19" w:name="_Toc165004072"/>
      <w:r>
        <w:t>Detalhamento dos casos de uso</w:t>
      </w:r>
      <w:bookmarkEnd w:id="19"/>
    </w:p>
    <w:p w14:paraId="2E8D09D0" w14:textId="77777777" w:rsidR="0074505F" w:rsidRDefault="0074505F" w:rsidP="0074505F">
      <w:pPr>
        <w:jc w:val="both"/>
        <w:rPr>
          <w:rFonts w:cs="Arial"/>
        </w:rPr>
      </w:pPr>
      <w:r w:rsidRPr="00E71977">
        <w:rPr>
          <w:rFonts w:cs="Arial"/>
        </w:rPr>
        <w:t xml:space="preserve">Esta seção </w:t>
      </w:r>
      <w:r>
        <w:rPr>
          <w:rFonts w:cs="Arial"/>
        </w:rPr>
        <w:t>descreve</w:t>
      </w:r>
      <w:r w:rsidRPr="00E71977">
        <w:rPr>
          <w:rFonts w:cs="Arial"/>
        </w:rPr>
        <w:t xml:space="preserve"> o papel de cada ator representado no dia</w:t>
      </w:r>
      <w:r>
        <w:rPr>
          <w:rFonts w:cs="Arial"/>
        </w:rPr>
        <w:t>grama de casos de uso da seção 2</w:t>
      </w:r>
      <w:r w:rsidRPr="00E71977">
        <w:rPr>
          <w:rFonts w:cs="Arial"/>
        </w:rPr>
        <w:t>.</w:t>
      </w:r>
    </w:p>
    <w:p w14:paraId="4E1797BB" w14:textId="77777777" w:rsidR="0074505F" w:rsidRDefault="0074505F" w:rsidP="0074505F">
      <w:pPr>
        <w:jc w:val="both"/>
        <w:rPr>
          <w:rFonts w:cs="Arial"/>
        </w:rPr>
      </w:pPr>
    </w:p>
    <w:p w14:paraId="50EC4B54" w14:textId="77777777" w:rsidR="0074505F" w:rsidRPr="00623FF4" w:rsidRDefault="0074505F" w:rsidP="0074505F">
      <w:pPr>
        <w:rPr>
          <w:lang w:val="en-US"/>
        </w:rPr>
      </w:pPr>
    </w:p>
    <w:p w14:paraId="658FC576" w14:textId="77777777" w:rsidR="0074505F" w:rsidRDefault="0074505F" w:rsidP="0074505F">
      <w:pPr>
        <w:pStyle w:val="TituloCasodeUso"/>
        <w:numPr>
          <w:ilvl w:val="1"/>
          <w:numId w:val="10"/>
        </w:numPr>
        <w:tabs>
          <w:tab w:val="clear" w:pos="792"/>
          <w:tab w:val="num" w:pos="540"/>
        </w:tabs>
        <w:ind w:hanging="792"/>
        <w:jc w:val="center"/>
        <w:rPr>
          <w:rFonts w:cs="Arial"/>
          <w:lang w:val="en-US" w:eastAsia="en-US"/>
        </w:rPr>
      </w:pPr>
      <w:bookmarkStart w:id="20" w:name="_Toc165004073"/>
      <w:r w:rsidRPr="00F95384">
        <w:rPr>
          <w:rFonts w:cs="Arial"/>
          <w:lang w:val="en-US" w:eastAsia="en-US"/>
        </w:rPr>
        <w:t>UC01 - Cadastrar livros</w:t>
      </w:r>
      <w:bookmarkEnd w:id="20"/>
    </w:p>
    <w:p w14:paraId="5566819E" w14:textId="77777777" w:rsidR="0074505F" w:rsidRDefault="0074505F" w:rsidP="0074505F">
      <w:pPr>
        <w:rPr>
          <w:lang w:val="en-US" w:eastAsia="en-US"/>
        </w:rPr>
      </w:pPr>
    </w:p>
    <w:p w14:paraId="5E9A10BB" w14:textId="77777777" w:rsidR="0074505F" w:rsidRPr="00D47AEE" w:rsidRDefault="0074505F" w:rsidP="0074505F">
      <w:p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>Objetivo: Permitir a manutenção do cadastro de livros.</w:t>
      </w:r>
    </w:p>
    <w:p w14:paraId="51BB9C64" w14:textId="77777777" w:rsidR="0074505F" w:rsidRPr="00D47AEE" w:rsidRDefault="0074505F" w:rsidP="0074505F">
      <w:pPr>
        <w:rPr>
          <w:rFonts w:cs="Arial"/>
          <w:sz w:val="24"/>
          <w:szCs w:val="24"/>
        </w:rPr>
      </w:pPr>
    </w:p>
    <w:p w14:paraId="53F98263" w14:textId="77777777" w:rsidR="0074505F" w:rsidRPr="00D47AEE" w:rsidRDefault="0074505F" w:rsidP="0074505F">
      <w:p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lastRenderedPageBreak/>
        <w:t>Pré-condições: Funcionário logado no sistema.</w:t>
      </w:r>
    </w:p>
    <w:p w14:paraId="7681383F" w14:textId="77777777" w:rsidR="0074505F" w:rsidRPr="00D47AEE" w:rsidRDefault="0074505F" w:rsidP="0074505F">
      <w:pPr>
        <w:rPr>
          <w:rFonts w:cs="Arial"/>
          <w:sz w:val="24"/>
          <w:szCs w:val="24"/>
        </w:rPr>
      </w:pPr>
    </w:p>
    <w:p w14:paraId="1821007B" w14:textId="77777777" w:rsidR="0074505F" w:rsidRPr="00D47AEE" w:rsidRDefault="0074505F" w:rsidP="0074505F">
      <w:p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>Pós-condições: Cadastro de livros mantido.</w:t>
      </w:r>
    </w:p>
    <w:p w14:paraId="37BF7F61" w14:textId="77777777" w:rsidR="0074505F" w:rsidRPr="00D47AEE" w:rsidRDefault="0074505F" w:rsidP="0074505F">
      <w:pPr>
        <w:rPr>
          <w:rFonts w:cs="Arial"/>
          <w:sz w:val="24"/>
          <w:szCs w:val="24"/>
        </w:rPr>
      </w:pPr>
    </w:p>
    <w:p w14:paraId="35715585" w14:textId="77777777" w:rsidR="0074505F" w:rsidRPr="00D47AEE" w:rsidRDefault="0074505F" w:rsidP="0074505F">
      <w:pPr>
        <w:rPr>
          <w:rFonts w:cs="Arial"/>
          <w:sz w:val="24"/>
          <w:szCs w:val="24"/>
        </w:rPr>
      </w:pPr>
    </w:p>
    <w:p w14:paraId="2196F27B" w14:textId="77777777" w:rsidR="0074505F" w:rsidRPr="00D47AEE" w:rsidRDefault="0074505F" w:rsidP="0074505F">
      <w:pPr>
        <w:rPr>
          <w:rFonts w:cs="Arial"/>
          <w:b/>
          <w:sz w:val="24"/>
          <w:szCs w:val="24"/>
        </w:rPr>
      </w:pPr>
      <w:r w:rsidRPr="00D47AEE">
        <w:rPr>
          <w:rFonts w:cs="Arial"/>
          <w:b/>
          <w:sz w:val="24"/>
          <w:szCs w:val="24"/>
        </w:rPr>
        <w:t>Fluxo Principal: Incluir livro.</w:t>
      </w:r>
    </w:p>
    <w:p w14:paraId="0ABEDC9A" w14:textId="77777777" w:rsidR="0074505F" w:rsidRPr="00D47AEE" w:rsidRDefault="0074505F" w:rsidP="0074505F">
      <w:pPr>
        <w:rPr>
          <w:rFonts w:cs="Arial"/>
          <w:sz w:val="24"/>
          <w:szCs w:val="24"/>
        </w:rPr>
      </w:pPr>
    </w:p>
    <w:p w14:paraId="7A775BFA" w14:textId="77777777" w:rsidR="0074505F" w:rsidRPr="00D47AEE" w:rsidRDefault="0074505F" w:rsidP="0074505F">
      <w:pPr>
        <w:numPr>
          <w:ilvl w:val="0"/>
          <w:numId w:val="38"/>
        </w:num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>Funcionário aciona a opção de cadastro de livros.</w:t>
      </w:r>
    </w:p>
    <w:p w14:paraId="3524CFE2" w14:textId="77777777" w:rsidR="0074505F" w:rsidRPr="00D47AEE" w:rsidRDefault="0074505F" w:rsidP="0074505F">
      <w:pPr>
        <w:numPr>
          <w:ilvl w:val="0"/>
          <w:numId w:val="38"/>
        </w:num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 xml:space="preserve">O sistema exibe a tela com os campos: Autor, Categoria, Editora, Preço, Sinopse e Título. </w:t>
      </w:r>
    </w:p>
    <w:p w14:paraId="7D6618EF" w14:textId="77777777" w:rsidR="0074505F" w:rsidRPr="00D47AEE" w:rsidRDefault="0074505F" w:rsidP="0074505F">
      <w:pPr>
        <w:numPr>
          <w:ilvl w:val="0"/>
          <w:numId w:val="38"/>
        </w:num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>Funcionário preenche os campos informados no passo 2, conforme RN05 e aciona a opção cadastrar.</w:t>
      </w:r>
    </w:p>
    <w:p w14:paraId="64A750CE" w14:textId="77777777" w:rsidR="0074505F" w:rsidRPr="00D47AEE" w:rsidRDefault="0074505F" w:rsidP="0074505F">
      <w:pPr>
        <w:numPr>
          <w:ilvl w:val="0"/>
          <w:numId w:val="38"/>
        </w:num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>O sistema valida as informações e efetua o cadastro.</w:t>
      </w:r>
    </w:p>
    <w:p w14:paraId="72CC1149" w14:textId="77777777" w:rsidR="0074505F" w:rsidRPr="00D47AEE" w:rsidRDefault="0074505F" w:rsidP="0074505F">
      <w:pPr>
        <w:rPr>
          <w:rFonts w:cs="Arial"/>
          <w:sz w:val="24"/>
          <w:szCs w:val="24"/>
        </w:rPr>
      </w:pPr>
    </w:p>
    <w:p w14:paraId="52909FC5" w14:textId="77777777" w:rsidR="0074505F" w:rsidRPr="00D47AEE" w:rsidRDefault="0074505F" w:rsidP="0074505F">
      <w:pPr>
        <w:rPr>
          <w:rFonts w:cs="Arial"/>
          <w:sz w:val="24"/>
          <w:szCs w:val="24"/>
        </w:rPr>
      </w:pPr>
    </w:p>
    <w:p w14:paraId="3ABC7F80" w14:textId="77777777" w:rsidR="0074505F" w:rsidRPr="00D47AEE" w:rsidRDefault="0074505F" w:rsidP="0074505F">
      <w:pPr>
        <w:rPr>
          <w:rFonts w:cs="Arial"/>
          <w:sz w:val="24"/>
          <w:szCs w:val="24"/>
        </w:rPr>
      </w:pPr>
    </w:p>
    <w:p w14:paraId="09E70FAA" w14:textId="77777777" w:rsidR="0074505F" w:rsidRPr="00D47AEE" w:rsidRDefault="0074505F" w:rsidP="0074505F">
      <w:pPr>
        <w:rPr>
          <w:rFonts w:cs="Arial"/>
          <w:b/>
          <w:sz w:val="24"/>
          <w:szCs w:val="24"/>
        </w:rPr>
      </w:pPr>
      <w:r w:rsidRPr="00D47AEE">
        <w:rPr>
          <w:rFonts w:cs="Arial"/>
          <w:b/>
          <w:sz w:val="24"/>
          <w:szCs w:val="24"/>
        </w:rPr>
        <w:t>Exceções:</w:t>
      </w:r>
    </w:p>
    <w:p w14:paraId="78A8F0DF" w14:textId="77777777" w:rsidR="0074505F" w:rsidRPr="00D47AEE" w:rsidRDefault="0074505F" w:rsidP="0074505F">
      <w:pPr>
        <w:rPr>
          <w:rFonts w:cs="Arial"/>
          <w:sz w:val="24"/>
          <w:szCs w:val="24"/>
        </w:rPr>
      </w:pPr>
    </w:p>
    <w:p w14:paraId="00F03056" w14:textId="77777777" w:rsidR="0074505F" w:rsidRPr="00D47AEE" w:rsidRDefault="0074505F" w:rsidP="0074505F">
      <w:p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>E05: Campo obrigatório não informado</w:t>
      </w:r>
    </w:p>
    <w:p w14:paraId="17470D9A" w14:textId="77777777" w:rsidR="0074505F" w:rsidRPr="00D47AEE" w:rsidRDefault="0074505F" w:rsidP="0074505F">
      <w:p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ab/>
        <w:t>No passo 3</w:t>
      </w:r>
    </w:p>
    <w:p w14:paraId="21C07C77" w14:textId="77777777" w:rsidR="0074505F" w:rsidRPr="00D47AEE" w:rsidRDefault="0074505F" w:rsidP="0074505F">
      <w:p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ab/>
      </w:r>
      <w:r w:rsidRPr="00D47AEE">
        <w:rPr>
          <w:rFonts w:cs="Arial"/>
          <w:sz w:val="24"/>
          <w:szCs w:val="24"/>
        </w:rPr>
        <w:tab/>
        <w:t>3.1 – Sistema exibe mensagem “Campos obrigatórios não preenchidos”</w:t>
      </w:r>
    </w:p>
    <w:p w14:paraId="3D799E56" w14:textId="77777777" w:rsidR="0074505F" w:rsidRPr="00D47AEE" w:rsidRDefault="0074505F" w:rsidP="0074505F">
      <w:p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ab/>
      </w:r>
      <w:r w:rsidRPr="00D47AEE">
        <w:rPr>
          <w:rFonts w:cs="Arial"/>
          <w:sz w:val="24"/>
          <w:szCs w:val="24"/>
        </w:rPr>
        <w:tab/>
        <w:t>3.2 – Sistema retorna ao passo 3 mantendo os campos preenchidos.</w:t>
      </w:r>
    </w:p>
    <w:p w14:paraId="74B3DE9B" w14:textId="77777777" w:rsidR="0074505F" w:rsidRPr="00D47AEE" w:rsidRDefault="0074505F" w:rsidP="0074505F">
      <w:pPr>
        <w:rPr>
          <w:rFonts w:cs="Arial"/>
          <w:sz w:val="24"/>
          <w:szCs w:val="24"/>
        </w:rPr>
      </w:pPr>
    </w:p>
    <w:p w14:paraId="386EE56C" w14:textId="77777777" w:rsidR="0074505F" w:rsidRPr="00D47AEE" w:rsidRDefault="0074505F" w:rsidP="0074505F">
      <w:p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>E06: Livro já cadastrado no sistema</w:t>
      </w:r>
    </w:p>
    <w:p w14:paraId="5781FA8B" w14:textId="77777777" w:rsidR="0074505F" w:rsidRPr="00D47AEE" w:rsidRDefault="0074505F" w:rsidP="0074505F">
      <w:p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ab/>
        <w:t>No passo 3</w:t>
      </w:r>
    </w:p>
    <w:p w14:paraId="00E1BEB3" w14:textId="77777777" w:rsidR="0074505F" w:rsidRPr="00D47AEE" w:rsidRDefault="0074505F" w:rsidP="0074505F">
      <w:p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ab/>
      </w:r>
      <w:r w:rsidRPr="00D47AEE">
        <w:rPr>
          <w:rFonts w:cs="Arial"/>
          <w:sz w:val="24"/>
          <w:szCs w:val="24"/>
        </w:rPr>
        <w:tab/>
        <w:t>3.1 – Sistema exibe mensagem “Livro já cadastrado”</w:t>
      </w:r>
    </w:p>
    <w:p w14:paraId="4884EF27" w14:textId="77777777" w:rsidR="0074505F" w:rsidRPr="00D47AEE" w:rsidRDefault="0074505F" w:rsidP="0074505F">
      <w:p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ab/>
      </w:r>
      <w:r w:rsidRPr="00D47AEE">
        <w:rPr>
          <w:rFonts w:cs="Arial"/>
          <w:sz w:val="24"/>
          <w:szCs w:val="24"/>
        </w:rPr>
        <w:tab/>
        <w:t>3.2 – Sistema retorna para a tela inicial.</w:t>
      </w:r>
    </w:p>
    <w:p w14:paraId="58C6429C" w14:textId="77777777" w:rsidR="0074505F" w:rsidRPr="00D47AEE" w:rsidRDefault="0074505F" w:rsidP="0074505F">
      <w:pPr>
        <w:rPr>
          <w:rFonts w:cs="Arial"/>
          <w:sz w:val="24"/>
          <w:szCs w:val="24"/>
        </w:rPr>
      </w:pPr>
    </w:p>
    <w:p w14:paraId="58BFFE5B" w14:textId="77777777" w:rsidR="0074505F" w:rsidRPr="00D47AEE" w:rsidRDefault="0074505F" w:rsidP="0074505F">
      <w:p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>E07: Campos preenchidos não obedecem RN05</w:t>
      </w:r>
    </w:p>
    <w:p w14:paraId="0FA6626B" w14:textId="77777777" w:rsidR="0074505F" w:rsidRPr="00D47AEE" w:rsidRDefault="0074505F" w:rsidP="0074505F">
      <w:p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ab/>
        <w:t>No passo 3</w:t>
      </w:r>
    </w:p>
    <w:p w14:paraId="290D5EAC" w14:textId="77777777" w:rsidR="0074505F" w:rsidRPr="00D47AEE" w:rsidRDefault="0074505F" w:rsidP="0074505F">
      <w:p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ab/>
      </w:r>
      <w:r w:rsidRPr="00D47AEE">
        <w:rPr>
          <w:rFonts w:cs="Arial"/>
          <w:sz w:val="24"/>
          <w:szCs w:val="24"/>
        </w:rPr>
        <w:tab/>
        <w:t>3.1 – Sistema exibe mensagem de acordo com o campo.</w:t>
      </w:r>
    </w:p>
    <w:p w14:paraId="391E2B83" w14:textId="77777777" w:rsidR="0074505F" w:rsidRDefault="0074505F" w:rsidP="0074505F">
      <w:p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ab/>
      </w:r>
      <w:r w:rsidRPr="00D47AEE">
        <w:rPr>
          <w:rFonts w:cs="Arial"/>
          <w:sz w:val="24"/>
          <w:szCs w:val="24"/>
        </w:rPr>
        <w:tab/>
        <w:t>3.2 – Sistema retorna ao passo 3 mantendo os campos preenchidos.</w:t>
      </w:r>
    </w:p>
    <w:p w14:paraId="02CD1A5A" w14:textId="77777777" w:rsidR="0074505F" w:rsidRDefault="0074505F" w:rsidP="0074505F">
      <w:pPr>
        <w:rPr>
          <w:rFonts w:cs="Arial"/>
          <w:sz w:val="24"/>
          <w:szCs w:val="24"/>
        </w:rPr>
      </w:pPr>
    </w:p>
    <w:p w14:paraId="29F088CD" w14:textId="77777777" w:rsidR="0074505F" w:rsidRDefault="0074505F" w:rsidP="0074505F">
      <w:pPr>
        <w:rPr>
          <w:rFonts w:cs="Arial"/>
          <w:sz w:val="24"/>
          <w:szCs w:val="24"/>
        </w:rPr>
      </w:pPr>
    </w:p>
    <w:p w14:paraId="2A55ACEF" w14:textId="77777777" w:rsidR="0074505F" w:rsidRDefault="0074505F" w:rsidP="0074505F">
      <w:pPr>
        <w:rPr>
          <w:rFonts w:cs="Arial"/>
          <w:sz w:val="24"/>
          <w:szCs w:val="24"/>
        </w:rPr>
      </w:pPr>
    </w:p>
    <w:p w14:paraId="2C1BEEE7" w14:textId="77777777" w:rsidR="0074505F" w:rsidRDefault="0074505F" w:rsidP="0074505F">
      <w:pPr>
        <w:rPr>
          <w:rFonts w:cs="Arial"/>
          <w:sz w:val="24"/>
          <w:szCs w:val="24"/>
        </w:rPr>
      </w:pPr>
    </w:p>
    <w:p w14:paraId="7CD47475" w14:textId="77777777" w:rsidR="0074505F" w:rsidRDefault="0074505F" w:rsidP="0074505F">
      <w:pPr>
        <w:rPr>
          <w:rFonts w:cs="Arial"/>
          <w:sz w:val="24"/>
          <w:szCs w:val="24"/>
        </w:rPr>
      </w:pPr>
    </w:p>
    <w:p w14:paraId="0773CD73" w14:textId="77777777" w:rsidR="0074505F" w:rsidRDefault="0074505F" w:rsidP="0074505F">
      <w:pPr>
        <w:rPr>
          <w:rFonts w:cs="Arial"/>
          <w:sz w:val="24"/>
          <w:szCs w:val="24"/>
        </w:rPr>
      </w:pPr>
    </w:p>
    <w:p w14:paraId="2E36B82D" w14:textId="77777777" w:rsidR="0074505F" w:rsidRDefault="0074505F" w:rsidP="0074505F">
      <w:pPr>
        <w:rPr>
          <w:rFonts w:cs="Arial"/>
          <w:sz w:val="24"/>
          <w:szCs w:val="24"/>
        </w:rPr>
      </w:pPr>
    </w:p>
    <w:p w14:paraId="70C47FAC" w14:textId="77777777" w:rsidR="0074505F" w:rsidRDefault="0074505F" w:rsidP="0074505F">
      <w:pPr>
        <w:rPr>
          <w:rFonts w:cs="Arial"/>
          <w:sz w:val="24"/>
          <w:szCs w:val="24"/>
        </w:rPr>
      </w:pPr>
    </w:p>
    <w:p w14:paraId="46724083" w14:textId="77777777" w:rsidR="0074505F" w:rsidRDefault="0074505F" w:rsidP="0074505F">
      <w:pPr>
        <w:rPr>
          <w:rFonts w:cs="Arial"/>
          <w:sz w:val="24"/>
          <w:szCs w:val="24"/>
        </w:rPr>
      </w:pPr>
    </w:p>
    <w:p w14:paraId="30405634" w14:textId="77777777" w:rsidR="0074505F" w:rsidRDefault="0074505F" w:rsidP="0074505F">
      <w:pPr>
        <w:rPr>
          <w:rFonts w:cs="Arial"/>
          <w:sz w:val="24"/>
          <w:szCs w:val="24"/>
        </w:rPr>
      </w:pPr>
    </w:p>
    <w:p w14:paraId="6B00843C" w14:textId="77777777" w:rsidR="0074505F" w:rsidRDefault="0074505F" w:rsidP="0074505F">
      <w:pPr>
        <w:rPr>
          <w:rFonts w:cs="Arial"/>
          <w:sz w:val="24"/>
          <w:szCs w:val="24"/>
        </w:rPr>
      </w:pPr>
    </w:p>
    <w:p w14:paraId="31633E46" w14:textId="77777777" w:rsidR="0074505F" w:rsidRDefault="0074505F" w:rsidP="0074505F">
      <w:pPr>
        <w:rPr>
          <w:rFonts w:cs="Arial"/>
          <w:sz w:val="24"/>
          <w:szCs w:val="24"/>
        </w:rPr>
      </w:pPr>
    </w:p>
    <w:p w14:paraId="4B96A0ED" w14:textId="77777777" w:rsidR="0074505F" w:rsidRDefault="0074505F" w:rsidP="0074505F">
      <w:pPr>
        <w:rPr>
          <w:rFonts w:cs="Arial"/>
          <w:sz w:val="24"/>
          <w:szCs w:val="24"/>
        </w:rPr>
      </w:pPr>
    </w:p>
    <w:p w14:paraId="2A7B9737" w14:textId="77777777" w:rsidR="0074505F" w:rsidRDefault="0074505F" w:rsidP="0074505F">
      <w:pPr>
        <w:rPr>
          <w:rFonts w:cs="Arial"/>
          <w:sz w:val="24"/>
          <w:szCs w:val="24"/>
        </w:rPr>
      </w:pPr>
    </w:p>
    <w:p w14:paraId="5CBA63CA" w14:textId="77777777" w:rsidR="0074505F" w:rsidRDefault="0074505F" w:rsidP="0074505F">
      <w:pPr>
        <w:rPr>
          <w:rFonts w:cs="Arial"/>
          <w:sz w:val="24"/>
          <w:szCs w:val="24"/>
        </w:rPr>
      </w:pPr>
    </w:p>
    <w:p w14:paraId="625F9A88" w14:textId="77777777" w:rsidR="0074505F" w:rsidRDefault="0074505F" w:rsidP="0074505F">
      <w:pPr>
        <w:rPr>
          <w:rFonts w:cs="Arial"/>
          <w:sz w:val="24"/>
          <w:szCs w:val="24"/>
        </w:rPr>
      </w:pPr>
    </w:p>
    <w:p w14:paraId="7BC260CC" w14:textId="77777777" w:rsidR="0074505F" w:rsidRDefault="0074505F" w:rsidP="0074505F">
      <w:pPr>
        <w:rPr>
          <w:rFonts w:cs="Arial"/>
          <w:sz w:val="24"/>
          <w:szCs w:val="24"/>
        </w:rPr>
      </w:pPr>
    </w:p>
    <w:p w14:paraId="4DF29C51" w14:textId="77777777" w:rsidR="0074505F" w:rsidRDefault="0074505F" w:rsidP="0074505F">
      <w:pPr>
        <w:rPr>
          <w:rFonts w:cs="Arial"/>
          <w:sz w:val="24"/>
          <w:szCs w:val="24"/>
        </w:rPr>
      </w:pPr>
    </w:p>
    <w:p w14:paraId="24A5FA26" w14:textId="77777777" w:rsidR="0074505F" w:rsidRDefault="0074505F" w:rsidP="0074505F">
      <w:pPr>
        <w:rPr>
          <w:rFonts w:cs="Arial"/>
          <w:sz w:val="24"/>
          <w:szCs w:val="24"/>
        </w:rPr>
      </w:pPr>
    </w:p>
    <w:p w14:paraId="556EA6DB" w14:textId="77777777" w:rsidR="0074505F" w:rsidRDefault="0074505F" w:rsidP="0074505F">
      <w:pPr>
        <w:rPr>
          <w:rFonts w:cs="Arial"/>
          <w:sz w:val="24"/>
          <w:szCs w:val="24"/>
        </w:rPr>
      </w:pPr>
    </w:p>
    <w:p w14:paraId="4FFC1AFE" w14:textId="77777777" w:rsidR="0074505F" w:rsidRDefault="0074505F" w:rsidP="0074505F">
      <w:pPr>
        <w:rPr>
          <w:rFonts w:cs="Arial"/>
          <w:sz w:val="24"/>
          <w:szCs w:val="24"/>
        </w:rPr>
      </w:pPr>
    </w:p>
    <w:p w14:paraId="4E48B7DC" w14:textId="77777777" w:rsidR="0074505F" w:rsidRDefault="0074505F" w:rsidP="0074505F">
      <w:pPr>
        <w:jc w:val="center"/>
        <w:rPr>
          <w:rFonts w:cs="Arial"/>
          <w:b/>
          <w:sz w:val="24"/>
          <w:szCs w:val="24"/>
        </w:rPr>
      </w:pPr>
      <w:r w:rsidRPr="004D7620">
        <w:rPr>
          <w:rFonts w:cs="Arial"/>
          <w:b/>
          <w:sz w:val="24"/>
          <w:szCs w:val="24"/>
        </w:rPr>
        <w:lastRenderedPageBreak/>
        <w:t>Prot</w:t>
      </w:r>
      <w:r>
        <w:rPr>
          <w:rFonts w:cs="Arial"/>
          <w:b/>
          <w:sz w:val="24"/>
          <w:szCs w:val="24"/>
        </w:rPr>
        <w:t>ótipos</w:t>
      </w:r>
    </w:p>
    <w:p w14:paraId="33A60527" w14:textId="77777777" w:rsidR="0074505F" w:rsidRDefault="0074505F" w:rsidP="0074505F">
      <w:pPr>
        <w:rPr>
          <w:rFonts w:cs="Arial"/>
          <w:b/>
          <w:sz w:val="24"/>
          <w:szCs w:val="24"/>
        </w:rPr>
      </w:pPr>
    </w:p>
    <w:p w14:paraId="21207265" w14:textId="77777777" w:rsidR="0074505F" w:rsidRDefault="0074505F" w:rsidP="0074505F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Formulário de cadastro:</w:t>
      </w:r>
    </w:p>
    <w:p w14:paraId="5D07BDC8" w14:textId="77777777" w:rsidR="0074505F" w:rsidRPr="004D7620" w:rsidRDefault="0074505F" w:rsidP="0074505F">
      <w:pPr>
        <w:rPr>
          <w:rFonts w:cs="Arial"/>
          <w:b/>
          <w:sz w:val="24"/>
          <w:szCs w:val="24"/>
        </w:rPr>
      </w:pPr>
    </w:p>
    <w:p w14:paraId="1B8A9CF7" w14:textId="77777777" w:rsidR="0074505F" w:rsidRDefault="0074505F" w:rsidP="0074505F">
      <w:pPr>
        <w:jc w:val="center"/>
        <w:rPr>
          <w:rFonts w:cs="Arial"/>
          <w:sz w:val="24"/>
          <w:szCs w:val="24"/>
        </w:rPr>
      </w:pPr>
    </w:p>
    <w:p w14:paraId="1EFF3DB4" w14:textId="77777777" w:rsidR="0074505F" w:rsidRDefault="00EB581B" w:rsidP="0074505F">
      <w:pPr>
        <w:rPr>
          <w:rFonts w:cs="Arial"/>
          <w:sz w:val="24"/>
          <w:szCs w:val="24"/>
        </w:rPr>
      </w:pPr>
      <w:r w:rsidRPr="0060449E">
        <w:rPr>
          <w:rFonts w:cs="Arial"/>
          <w:noProof/>
          <w:sz w:val="24"/>
          <w:szCs w:val="24"/>
        </w:rPr>
        <w:drawing>
          <wp:inline distT="0" distB="0" distL="0" distR="0" wp14:anchorId="173F41C8" wp14:editId="07777777">
            <wp:extent cx="6096000" cy="4762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A9039" w14:textId="77777777" w:rsidR="0074505F" w:rsidRDefault="0074505F" w:rsidP="0074505F">
      <w:pPr>
        <w:rPr>
          <w:rFonts w:cs="Arial"/>
          <w:sz w:val="24"/>
          <w:szCs w:val="24"/>
        </w:rPr>
      </w:pPr>
    </w:p>
    <w:p w14:paraId="5CAB12E8" w14:textId="77777777" w:rsidR="0074505F" w:rsidRDefault="0074505F" w:rsidP="0074505F">
      <w:pPr>
        <w:rPr>
          <w:rFonts w:cs="Arial"/>
          <w:sz w:val="24"/>
          <w:szCs w:val="24"/>
        </w:rPr>
      </w:pPr>
    </w:p>
    <w:p w14:paraId="48D6F41F" w14:textId="77777777" w:rsidR="0074505F" w:rsidRDefault="0074505F" w:rsidP="0074505F">
      <w:pPr>
        <w:rPr>
          <w:rFonts w:cs="Arial"/>
          <w:b/>
          <w:sz w:val="24"/>
          <w:szCs w:val="24"/>
        </w:rPr>
      </w:pPr>
    </w:p>
    <w:p w14:paraId="7B187A2E" w14:textId="77777777" w:rsidR="0074505F" w:rsidRDefault="0074505F" w:rsidP="0074505F">
      <w:pPr>
        <w:rPr>
          <w:rFonts w:cs="Arial"/>
          <w:b/>
          <w:sz w:val="24"/>
          <w:szCs w:val="24"/>
        </w:rPr>
      </w:pPr>
    </w:p>
    <w:p w14:paraId="5169FD4E" w14:textId="77777777" w:rsidR="0074505F" w:rsidRPr="00D47AEE" w:rsidRDefault="0074505F" w:rsidP="0074505F">
      <w:pPr>
        <w:rPr>
          <w:rFonts w:cs="Arial"/>
          <w:b/>
          <w:sz w:val="24"/>
          <w:szCs w:val="24"/>
        </w:rPr>
      </w:pPr>
      <w:r w:rsidRPr="00D47AEE">
        <w:rPr>
          <w:rFonts w:cs="Arial"/>
          <w:b/>
          <w:sz w:val="24"/>
          <w:szCs w:val="24"/>
        </w:rPr>
        <w:t>Fluxo Alternativo: Consulta de livros cadastrados</w:t>
      </w:r>
    </w:p>
    <w:p w14:paraId="7C06A45E" w14:textId="77777777" w:rsidR="0074505F" w:rsidRPr="00D47AEE" w:rsidRDefault="0074505F" w:rsidP="0074505F">
      <w:pPr>
        <w:rPr>
          <w:rFonts w:cs="Arial"/>
          <w:sz w:val="24"/>
          <w:szCs w:val="24"/>
        </w:rPr>
      </w:pPr>
    </w:p>
    <w:p w14:paraId="7A98FE95" w14:textId="77777777" w:rsidR="0074505F" w:rsidRPr="00D47AEE" w:rsidRDefault="0074505F" w:rsidP="0074505F">
      <w:pPr>
        <w:numPr>
          <w:ilvl w:val="0"/>
          <w:numId w:val="39"/>
        </w:num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>O usuário aciona a opção buscar livros.</w:t>
      </w:r>
    </w:p>
    <w:p w14:paraId="3AB6C801" w14:textId="77777777" w:rsidR="0074505F" w:rsidRPr="00D47AEE" w:rsidRDefault="0074505F" w:rsidP="0074505F">
      <w:pPr>
        <w:numPr>
          <w:ilvl w:val="0"/>
          <w:numId w:val="39"/>
        </w:num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>Sistema retorna tela com campos título, autor e a opção de pesquisar.</w:t>
      </w:r>
    </w:p>
    <w:p w14:paraId="4876645A" w14:textId="77777777" w:rsidR="0074505F" w:rsidRPr="00D47AEE" w:rsidRDefault="0074505F" w:rsidP="0074505F">
      <w:pPr>
        <w:numPr>
          <w:ilvl w:val="0"/>
          <w:numId w:val="39"/>
        </w:num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>O usuário informa os critérios de pesquisa, conforme RN06 e RN07 e aciona a opção procurar.</w:t>
      </w:r>
    </w:p>
    <w:p w14:paraId="2674B0DE" w14:textId="77777777" w:rsidR="0074505F" w:rsidRPr="00D47AEE" w:rsidRDefault="0074505F" w:rsidP="0074505F">
      <w:pPr>
        <w:numPr>
          <w:ilvl w:val="0"/>
          <w:numId w:val="39"/>
        </w:num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>Sistema retorna tela com título, autor, preço e opções editar e excluir, conforme RN04.</w:t>
      </w:r>
    </w:p>
    <w:p w14:paraId="3DE80B0A" w14:textId="77777777" w:rsidR="0074505F" w:rsidRPr="00D47AEE" w:rsidRDefault="0074505F" w:rsidP="0074505F">
      <w:pPr>
        <w:rPr>
          <w:rFonts w:cs="Arial"/>
          <w:sz w:val="24"/>
          <w:szCs w:val="24"/>
        </w:rPr>
      </w:pPr>
    </w:p>
    <w:p w14:paraId="02734237" w14:textId="77777777" w:rsidR="0074505F" w:rsidRPr="00D47AEE" w:rsidRDefault="0074505F" w:rsidP="0074505F">
      <w:pPr>
        <w:rPr>
          <w:rFonts w:cs="Arial"/>
          <w:sz w:val="24"/>
          <w:szCs w:val="24"/>
        </w:rPr>
      </w:pPr>
      <w:r w:rsidRPr="00D47AEE">
        <w:rPr>
          <w:rFonts w:cs="Arial"/>
          <w:b/>
          <w:sz w:val="24"/>
          <w:szCs w:val="24"/>
        </w:rPr>
        <w:t>Exceções</w:t>
      </w:r>
      <w:r w:rsidRPr="00D47AEE">
        <w:rPr>
          <w:rFonts w:cs="Arial"/>
          <w:sz w:val="24"/>
          <w:szCs w:val="24"/>
        </w:rPr>
        <w:t xml:space="preserve">: </w:t>
      </w:r>
    </w:p>
    <w:p w14:paraId="4A7238B2" w14:textId="77777777" w:rsidR="0074505F" w:rsidRPr="00D47AEE" w:rsidRDefault="0074505F" w:rsidP="0074505F">
      <w:pPr>
        <w:rPr>
          <w:rFonts w:cs="Arial"/>
          <w:sz w:val="24"/>
          <w:szCs w:val="24"/>
        </w:rPr>
      </w:pPr>
    </w:p>
    <w:p w14:paraId="102BB0A9" w14:textId="77777777" w:rsidR="0074505F" w:rsidRPr="00D47AEE" w:rsidRDefault="0074505F" w:rsidP="0074505F">
      <w:p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>E08: Título e ou autor não encontrados</w:t>
      </w:r>
    </w:p>
    <w:p w14:paraId="50D4CD16" w14:textId="77777777" w:rsidR="0074505F" w:rsidRPr="00D47AEE" w:rsidRDefault="0074505F" w:rsidP="0074505F">
      <w:p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ab/>
        <w:t>No passo 4</w:t>
      </w:r>
    </w:p>
    <w:p w14:paraId="71802642" w14:textId="77777777" w:rsidR="0074505F" w:rsidRPr="00D47AEE" w:rsidRDefault="0074505F" w:rsidP="0074505F">
      <w:pPr>
        <w:numPr>
          <w:ilvl w:val="1"/>
          <w:numId w:val="39"/>
        </w:num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 xml:space="preserve">– Sistema exibe mensagem “livro não disponível” e retorna a tela de consulta de livros. </w:t>
      </w:r>
    </w:p>
    <w:p w14:paraId="52791A19" w14:textId="77777777" w:rsidR="0074505F" w:rsidRPr="00D47AEE" w:rsidRDefault="0074505F" w:rsidP="0074505F">
      <w:pPr>
        <w:rPr>
          <w:rFonts w:cs="Arial"/>
          <w:sz w:val="24"/>
          <w:szCs w:val="24"/>
        </w:rPr>
      </w:pPr>
    </w:p>
    <w:p w14:paraId="4350A055" w14:textId="77777777" w:rsidR="0074505F" w:rsidRPr="00D47AEE" w:rsidRDefault="0074505F" w:rsidP="0074505F">
      <w:p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>E09: Nenhum critério de pesquisa preenchido</w:t>
      </w:r>
    </w:p>
    <w:p w14:paraId="6CD8447E" w14:textId="77777777" w:rsidR="0074505F" w:rsidRPr="00D47AEE" w:rsidRDefault="0074505F" w:rsidP="0074505F">
      <w:p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lastRenderedPageBreak/>
        <w:tab/>
        <w:t>No passo 4</w:t>
      </w:r>
    </w:p>
    <w:p w14:paraId="2D066354" w14:textId="77777777" w:rsidR="0074505F" w:rsidRPr="00D47AEE" w:rsidRDefault="0074505F" w:rsidP="0074505F">
      <w:p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ab/>
      </w:r>
      <w:r w:rsidRPr="00D47AEE">
        <w:rPr>
          <w:rFonts w:cs="Arial"/>
          <w:sz w:val="24"/>
          <w:szCs w:val="24"/>
        </w:rPr>
        <w:tab/>
        <w:t>4.1 - Sistema exibe mensagem “Preencha um critério de pesquisa” e retorna a tela de consulta de livros.</w:t>
      </w:r>
      <w:r w:rsidRPr="00D47AEE">
        <w:rPr>
          <w:rFonts w:cs="Arial"/>
          <w:sz w:val="24"/>
          <w:szCs w:val="24"/>
        </w:rPr>
        <w:tab/>
      </w:r>
    </w:p>
    <w:p w14:paraId="24275AE8" w14:textId="77777777" w:rsidR="0074505F" w:rsidRPr="00D47AEE" w:rsidRDefault="0074505F" w:rsidP="0074505F">
      <w:pPr>
        <w:rPr>
          <w:rFonts w:cs="Arial"/>
          <w:sz w:val="24"/>
          <w:szCs w:val="24"/>
        </w:rPr>
      </w:pPr>
    </w:p>
    <w:p w14:paraId="6625549E" w14:textId="77777777" w:rsidR="0074505F" w:rsidRPr="00D47AEE" w:rsidRDefault="0074505F" w:rsidP="0074505F">
      <w:pPr>
        <w:rPr>
          <w:rFonts w:cs="Arial"/>
          <w:sz w:val="24"/>
          <w:szCs w:val="24"/>
        </w:rPr>
      </w:pPr>
    </w:p>
    <w:p w14:paraId="5D03E1CF" w14:textId="77777777" w:rsidR="0074505F" w:rsidRPr="004D7620" w:rsidRDefault="0074505F" w:rsidP="0074505F">
      <w:pPr>
        <w:jc w:val="center"/>
        <w:rPr>
          <w:b/>
          <w:sz w:val="24"/>
          <w:szCs w:val="24"/>
          <w:lang w:eastAsia="en-US"/>
        </w:rPr>
      </w:pPr>
      <w:r w:rsidRPr="004D7620">
        <w:rPr>
          <w:b/>
          <w:sz w:val="24"/>
          <w:szCs w:val="24"/>
          <w:lang w:eastAsia="en-US"/>
        </w:rPr>
        <w:t>PROTÓTIPOS</w:t>
      </w:r>
    </w:p>
    <w:p w14:paraId="0ACD620A" w14:textId="77777777" w:rsidR="0074505F" w:rsidRPr="004D7620" w:rsidRDefault="0074505F" w:rsidP="0074505F">
      <w:pPr>
        <w:jc w:val="center"/>
        <w:rPr>
          <w:b/>
          <w:sz w:val="24"/>
          <w:szCs w:val="24"/>
          <w:lang w:eastAsia="en-US"/>
        </w:rPr>
      </w:pPr>
    </w:p>
    <w:p w14:paraId="6B006844" w14:textId="77777777" w:rsidR="0074505F" w:rsidRDefault="0074505F" w:rsidP="0074505F">
      <w:pPr>
        <w:rPr>
          <w:b/>
          <w:sz w:val="24"/>
          <w:szCs w:val="24"/>
          <w:lang w:eastAsia="en-US"/>
        </w:rPr>
      </w:pPr>
      <w:r w:rsidRPr="004D7620">
        <w:rPr>
          <w:b/>
          <w:sz w:val="24"/>
          <w:szCs w:val="24"/>
          <w:lang w:eastAsia="en-US"/>
        </w:rPr>
        <w:t>Formulário de Pesquisa</w:t>
      </w:r>
      <w:r>
        <w:rPr>
          <w:b/>
          <w:sz w:val="24"/>
          <w:szCs w:val="24"/>
          <w:lang w:eastAsia="en-US"/>
        </w:rPr>
        <w:t>:</w:t>
      </w:r>
    </w:p>
    <w:p w14:paraId="539EB7D0" w14:textId="77777777" w:rsidR="0074505F" w:rsidRDefault="0074505F" w:rsidP="0074505F">
      <w:pPr>
        <w:rPr>
          <w:b/>
          <w:sz w:val="24"/>
          <w:szCs w:val="24"/>
          <w:lang w:eastAsia="en-US"/>
        </w:rPr>
      </w:pPr>
    </w:p>
    <w:p w14:paraId="69221084" w14:textId="77777777" w:rsidR="0074505F" w:rsidRDefault="00EB581B" w:rsidP="0074505F">
      <w:pPr>
        <w:rPr>
          <w:b/>
          <w:sz w:val="24"/>
          <w:szCs w:val="24"/>
          <w:lang w:eastAsia="en-US"/>
        </w:rPr>
      </w:pPr>
      <w:r w:rsidRPr="0060449E">
        <w:rPr>
          <w:b/>
          <w:noProof/>
          <w:sz w:val="24"/>
          <w:szCs w:val="24"/>
        </w:rPr>
        <w:drawing>
          <wp:inline distT="0" distB="0" distL="0" distR="0" wp14:anchorId="3484627D" wp14:editId="07777777">
            <wp:extent cx="6096000" cy="4762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A83A5" w14:textId="77777777" w:rsidR="0074505F" w:rsidRDefault="0074505F" w:rsidP="0074505F">
      <w:pPr>
        <w:rPr>
          <w:b/>
          <w:sz w:val="24"/>
          <w:szCs w:val="24"/>
          <w:lang w:eastAsia="en-US"/>
        </w:rPr>
      </w:pPr>
    </w:p>
    <w:p w14:paraId="09353A8A" w14:textId="77777777" w:rsidR="0074505F" w:rsidRDefault="0074505F" w:rsidP="0074505F">
      <w:pPr>
        <w:rPr>
          <w:b/>
          <w:sz w:val="24"/>
          <w:szCs w:val="24"/>
          <w:lang w:eastAsia="en-US"/>
        </w:rPr>
      </w:pPr>
    </w:p>
    <w:p w14:paraId="4F14311E" w14:textId="77777777" w:rsidR="0074505F" w:rsidRDefault="0074505F" w:rsidP="0074505F">
      <w:pPr>
        <w:rPr>
          <w:b/>
          <w:sz w:val="24"/>
          <w:szCs w:val="24"/>
          <w:lang w:eastAsia="en-US"/>
        </w:rPr>
      </w:pPr>
    </w:p>
    <w:p w14:paraId="6149D77E" w14:textId="77777777" w:rsidR="0074505F" w:rsidRDefault="0074505F" w:rsidP="0074505F">
      <w:pPr>
        <w:rPr>
          <w:b/>
          <w:sz w:val="24"/>
          <w:szCs w:val="24"/>
          <w:lang w:eastAsia="en-US"/>
        </w:rPr>
      </w:pPr>
    </w:p>
    <w:p w14:paraId="68748FBE" w14:textId="77777777" w:rsidR="0074505F" w:rsidRPr="004D7620" w:rsidRDefault="0074505F" w:rsidP="0074505F">
      <w:pPr>
        <w:rPr>
          <w:b/>
          <w:sz w:val="24"/>
          <w:szCs w:val="24"/>
          <w:lang w:eastAsia="en-US"/>
        </w:rPr>
      </w:pPr>
    </w:p>
    <w:p w14:paraId="16F77665" w14:textId="77777777" w:rsidR="0074505F" w:rsidRPr="004D7620" w:rsidRDefault="0074505F" w:rsidP="0074505F">
      <w:pPr>
        <w:rPr>
          <w:sz w:val="24"/>
          <w:szCs w:val="24"/>
          <w:lang w:eastAsia="en-US"/>
        </w:rPr>
      </w:pPr>
    </w:p>
    <w:p w14:paraId="0189EF73" w14:textId="77777777" w:rsidR="0074505F" w:rsidRDefault="0074505F" w:rsidP="0074505F">
      <w:pPr>
        <w:rPr>
          <w:sz w:val="24"/>
          <w:szCs w:val="24"/>
          <w:lang w:eastAsia="en-US"/>
        </w:rPr>
      </w:pPr>
    </w:p>
    <w:p w14:paraId="69C72D9A" w14:textId="77777777" w:rsidR="0074505F" w:rsidRDefault="0074505F" w:rsidP="0074505F">
      <w:pPr>
        <w:rPr>
          <w:sz w:val="24"/>
          <w:szCs w:val="24"/>
          <w:lang w:eastAsia="en-US"/>
        </w:rPr>
      </w:pPr>
    </w:p>
    <w:p w14:paraId="67696214" w14:textId="77777777" w:rsidR="0074505F" w:rsidRDefault="0074505F" w:rsidP="0074505F">
      <w:pPr>
        <w:rPr>
          <w:sz w:val="24"/>
          <w:szCs w:val="24"/>
          <w:lang w:eastAsia="en-US"/>
        </w:rPr>
      </w:pPr>
    </w:p>
    <w:p w14:paraId="6FE80A0D" w14:textId="77777777" w:rsidR="0074505F" w:rsidRDefault="0074505F" w:rsidP="0074505F">
      <w:pPr>
        <w:rPr>
          <w:sz w:val="24"/>
          <w:szCs w:val="24"/>
          <w:lang w:eastAsia="en-US"/>
        </w:rPr>
      </w:pPr>
    </w:p>
    <w:p w14:paraId="5FF940F7" w14:textId="77777777" w:rsidR="0074505F" w:rsidRDefault="0074505F" w:rsidP="0074505F">
      <w:pPr>
        <w:rPr>
          <w:sz w:val="24"/>
          <w:szCs w:val="24"/>
          <w:lang w:eastAsia="en-US"/>
        </w:rPr>
      </w:pPr>
    </w:p>
    <w:p w14:paraId="4F8FFC8E" w14:textId="77777777" w:rsidR="0074505F" w:rsidRDefault="0074505F" w:rsidP="0074505F">
      <w:pPr>
        <w:rPr>
          <w:sz w:val="24"/>
          <w:szCs w:val="24"/>
          <w:lang w:eastAsia="en-US"/>
        </w:rPr>
      </w:pPr>
    </w:p>
    <w:p w14:paraId="2FE298A1" w14:textId="77777777" w:rsidR="0074505F" w:rsidRDefault="0074505F" w:rsidP="0074505F">
      <w:pPr>
        <w:rPr>
          <w:sz w:val="24"/>
          <w:szCs w:val="24"/>
          <w:lang w:eastAsia="en-US"/>
        </w:rPr>
      </w:pPr>
    </w:p>
    <w:p w14:paraId="22039BC9" w14:textId="77777777" w:rsidR="0074505F" w:rsidRDefault="0074505F" w:rsidP="0074505F">
      <w:pPr>
        <w:rPr>
          <w:sz w:val="24"/>
          <w:szCs w:val="24"/>
          <w:lang w:eastAsia="en-US"/>
        </w:rPr>
      </w:pPr>
    </w:p>
    <w:p w14:paraId="19E9362E" w14:textId="77777777" w:rsidR="0074505F" w:rsidRDefault="0074505F" w:rsidP="0074505F">
      <w:pPr>
        <w:rPr>
          <w:sz w:val="24"/>
          <w:szCs w:val="24"/>
          <w:lang w:eastAsia="en-US"/>
        </w:rPr>
      </w:pPr>
    </w:p>
    <w:p w14:paraId="554DAFEE" w14:textId="77777777" w:rsidR="0074505F" w:rsidRDefault="0074505F" w:rsidP="0074505F">
      <w:pPr>
        <w:rPr>
          <w:sz w:val="24"/>
          <w:szCs w:val="24"/>
          <w:lang w:eastAsia="en-US"/>
        </w:rPr>
      </w:pPr>
    </w:p>
    <w:p w14:paraId="100A9147" w14:textId="77777777" w:rsidR="0074505F" w:rsidRDefault="0074505F" w:rsidP="0074505F">
      <w:pPr>
        <w:rPr>
          <w:sz w:val="24"/>
          <w:szCs w:val="24"/>
          <w:lang w:eastAsia="en-US"/>
        </w:rPr>
      </w:pPr>
    </w:p>
    <w:p w14:paraId="2232B7EF" w14:textId="77777777" w:rsidR="0074505F" w:rsidRDefault="0074505F" w:rsidP="0074505F">
      <w:pPr>
        <w:rPr>
          <w:sz w:val="24"/>
          <w:szCs w:val="24"/>
          <w:lang w:eastAsia="en-US"/>
        </w:rPr>
      </w:pPr>
    </w:p>
    <w:p w14:paraId="0AFC6E29" w14:textId="77777777" w:rsidR="0074505F" w:rsidRDefault="0074505F" w:rsidP="0074505F">
      <w:pPr>
        <w:rPr>
          <w:sz w:val="24"/>
          <w:szCs w:val="24"/>
          <w:lang w:eastAsia="en-US"/>
        </w:rPr>
      </w:pPr>
    </w:p>
    <w:p w14:paraId="3FD06A55" w14:textId="77777777" w:rsidR="0074505F" w:rsidRDefault="0074505F" w:rsidP="0074505F">
      <w:pPr>
        <w:rPr>
          <w:sz w:val="24"/>
          <w:szCs w:val="24"/>
          <w:lang w:eastAsia="en-US"/>
        </w:rPr>
      </w:pPr>
    </w:p>
    <w:p w14:paraId="7D73EAC5" w14:textId="77777777" w:rsidR="0074505F" w:rsidRDefault="0074505F" w:rsidP="0074505F">
      <w:pPr>
        <w:rPr>
          <w:sz w:val="24"/>
          <w:szCs w:val="24"/>
          <w:lang w:eastAsia="en-US"/>
        </w:rPr>
      </w:pPr>
    </w:p>
    <w:p w14:paraId="4225DEE4" w14:textId="77777777" w:rsidR="0074505F" w:rsidRDefault="0074505F" w:rsidP="0074505F">
      <w:pPr>
        <w:rPr>
          <w:sz w:val="24"/>
          <w:szCs w:val="24"/>
          <w:lang w:eastAsia="en-US"/>
        </w:rPr>
      </w:pPr>
    </w:p>
    <w:p w14:paraId="4EA7584B" w14:textId="77777777" w:rsidR="0074505F" w:rsidRDefault="0074505F" w:rsidP="0074505F">
      <w:pPr>
        <w:rPr>
          <w:b/>
          <w:sz w:val="24"/>
          <w:szCs w:val="24"/>
          <w:lang w:eastAsia="en-US"/>
        </w:rPr>
      </w:pPr>
      <w:r w:rsidRPr="00AB4055">
        <w:rPr>
          <w:b/>
          <w:sz w:val="24"/>
          <w:szCs w:val="24"/>
          <w:lang w:eastAsia="en-US"/>
        </w:rPr>
        <w:t>Resultado:</w:t>
      </w:r>
    </w:p>
    <w:p w14:paraId="19B71D73" w14:textId="77777777" w:rsidR="0074505F" w:rsidRPr="00AB4055" w:rsidRDefault="0074505F" w:rsidP="0074505F">
      <w:pPr>
        <w:rPr>
          <w:b/>
          <w:sz w:val="24"/>
          <w:szCs w:val="24"/>
          <w:lang w:eastAsia="en-US"/>
        </w:rPr>
      </w:pPr>
    </w:p>
    <w:p w14:paraId="2EB25878" w14:textId="77777777" w:rsidR="0074505F" w:rsidRDefault="00EB581B" w:rsidP="0074505F">
      <w:pPr>
        <w:rPr>
          <w:rFonts w:cs="Arial"/>
          <w:sz w:val="24"/>
          <w:szCs w:val="24"/>
        </w:rPr>
      </w:pPr>
      <w:r w:rsidRPr="0060449E">
        <w:rPr>
          <w:noProof/>
          <w:sz w:val="24"/>
          <w:szCs w:val="24"/>
        </w:rPr>
        <w:drawing>
          <wp:inline distT="0" distB="0" distL="0" distR="0" wp14:anchorId="71F8DA5F" wp14:editId="07777777">
            <wp:extent cx="6096000" cy="47625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7E6DF" w14:textId="77777777" w:rsidR="0074505F" w:rsidRDefault="0074505F" w:rsidP="0074505F">
      <w:pPr>
        <w:rPr>
          <w:rFonts w:cs="Arial"/>
          <w:sz w:val="24"/>
          <w:szCs w:val="24"/>
        </w:rPr>
      </w:pPr>
    </w:p>
    <w:p w14:paraId="09153B9B" w14:textId="77777777" w:rsidR="0074505F" w:rsidRDefault="0074505F" w:rsidP="0074505F">
      <w:pPr>
        <w:rPr>
          <w:rFonts w:cs="Arial"/>
          <w:sz w:val="24"/>
          <w:szCs w:val="24"/>
        </w:rPr>
      </w:pPr>
    </w:p>
    <w:p w14:paraId="7FA73118" w14:textId="77777777" w:rsidR="0074505F" w:rsidRDefault="0074505F" w:rsidP="0074505F">
      <w:pPr>
        <w:rPr>
          <w:rFonts w:cs="Arial"/>
          <w:sz w:val="24"/>
          <w:szCs w:val="24"/>
        </w:rPr>
      </w:pPr>
    </w:p>
    <w:p w14:paraId="3E099215" w14:textId="77777777" w:rsidR="0074505F" w:rsidRDefault="0074505F" w:rsidP="0074505F">
      <w:pPr>
        <w:rPr>
          <w:rFonts w:cs="Arial"/>
          <w:sz w:val="24"/>
          <w:szCs w:val="24"/>
        </w:rPr>
      </w:pPr>
    </w:p>
    <w:p w14:paraId="101811EA" w14:textId="77777777" w:rsidR="0074505F" w:rsidRDefault="0074505F" w:rsidP="0074505F">
      <w:pPr>
        <w:rPr>
          <w:rFonts w:cs="Arial"/>
          <w:sz w:val="24"/>
          <w:szCs w:val="24"/>
        </w:rPr>
      </w:pPr>
    </w:p>
    <w:p w14:paraId="7DCB457D" w14:textId="77777777" w:rsidR="0074505F" w:rsidRDefault="0074505F" w:rsidP="0074505F">
      <w:pPr>
        <w:rPr>
          <w:rFonts w:cs="Arial"/>
          <w:sz w:val="24"/>
          <w:szCs w:val="24"/>
        </w:rPr>
      </w:pPr>
    </w:p>
    <w:p w14:paraId="12E493DA" w14:textId="77777777" w:rsidR="0074505F" w:rsidRDefault="0074505F" w:rsidP="0074505F">
      <w:pPr>
        <w:rPr>
          <w:rFonts w:cs="Arial"/>
          <w:sz w:val="24"/>
          <w:szCs w:val="24"/>
        </w:rPr>
      </w:pPr>
    </w:p>
    <w:p w14:paraId="46149C18" w14:textId="77777777" w:rsidR="0074505F" w:rsidRDefault="0074505F" w:rsidP="0074505F">
      <w:pPr>
        <w:rPr>
          <w:rFonts w:cs="Arial"/>
          <w:sz w:val="24"/>
          <w:szCs w:val="24"/>
        </w:rPr>
      </w:pPr>
    </w:p>
    <w:p w14:paraId="446C445B" w14:textId="77777777" w:rsidR="0074505F" w:rsidRDefault="0074505F" w:rsidP="0074505F">
      <w:pPr>
        <w:rPr>
          <w:rFonts w:cs="Arial"/>
          <w:sz w:val="24"/>
          <w:szCs w:val="24"/>
        </w:rPr>
      </w:pPr>
    </w:p>
    <w:p w14:paraId="3F4129D0" w14:textId="77777777" w:rsidR="0074505F" w:rsidRDefault="0074505F" w:rsidP="0074505F">
      <w:pPr>
        <w:rPr>
          <w:rFonts w:cs="Arial"/>
          <w:sz w:val="24"/>
          <w:szCs w:val="24"/>
        </w:rPr>
      </w:pPr>
    </w:p>
    <w:p w14:paraId="57607FBF" w14:textId="77777777" w:rsidR="0074505F" w:rsidRDefault="0074505F" w:rsidP="0074505F">
      <w:pPr>
        <w:rPr>
          <w:rFonts w:cs="Arial"/>
          <w:sz w:val="24"/>
          <w:szCs w:val="24"/>
        </w:rPr>
      </w:pPr>
    </w:p>
    <w:p w14:paraId="5C9E338B" w14:textId="77777777" w:rsidR="0074505F" w:rsidRDefault="0074505F" w:rsidP="0074505F">
      <w:pPr>
        <w:rPr>
          <w:rFonts w:cs="Arial"/>
          <w:sz w:val="24"/>
          <w:szCs w:val="24"/>
        </w:rPr>
      </w:pPr>
    </w:p>
    <w:p w14:paraId="19FEB278" w14:textId="77777777" w:rsidR="0074505F" w:rsidRDefault="0074505F" w:rsidP="0074505F">
      <w:pPr>
        <w:rPr>
          <w:rFonts w:cs="Arial"/>
          <w:sz w:val="24"/>
          <w:szCs w:val="24"/>
        </w:rPr>
      </w:pPr>
    </w:p>
    <w:p w14:paraId="337AC24D" w14:textId="77777777" w:rsidR="0074505F" w:rsidRDefault="0074505F" w:rsidP="0074505F">
      <w:pPr>
        <w:rPr>
          <w:rFonts w:cs="Arial"/>
          <w:sz w:val="24"/>
          <w:szCs w:val="24"/>
        </w:rPr>
      </w:pPr>
    </w:p>
    <w:p w14:paraId="0EA1C136" w14:textId="77777777" w:rsidR="0074505F" w:rsidRDefault="0074505F" w:rsidP="0074505F">
      <w:pPr>
        <w:rPr>
          <w:rFonts w:cs="Arial"/>
          <w:sz w:val="24"/>
          <w:szCs w:val="24"/>
        </w:rPr>
      </w:pPr>
    </w:p>
    <w:p w14:paraId="670D9F7B" w14:textId="77777777" w:rsidR="0074505F" w:rsidRDefault="0074505F" w:rsidP="0074505F">
      <w:pPr>
        <w:rPr>
          <w:rFonts w:cs="Arial"/>
          <w:sz w:val="24"/>
          <w:szCs w:val="24"/>
        </w:rPr>
      </w:pPr>
    </w:p>
    <w:p w14:paraId="0A16C42E" w14:textId="77777777" w:rsidR="0074505F" w:rsidRDefault="0074505F" w:rsidP="0074505F">
      <w:pPr>
        <w:rPr>
          <w:rFonts w:cs="Arial"/>
          <w:sz w:val="24"/>
          <w:szCs w:val="24"/>
        </w:rPr>
      </w:pPr>
    </w:p>
    <w:p w14:paraId="6291100B" w14:textId="77777777" w:rsidR="0074505F" w:rsidRDefault="0074505F" w:rsidP="0074505F">
      <w:pPr>
        <w:rPr>
          <w:rFonts w:cs="Arial"/>
          <w:sz w:val="24"/>
          <w:szCs w:val="24"/>
        </w:rPr>
      </w:pPr>
    </w:p>
    <w:p w14:paraId="63575F5D" w14:textId="77777777" w:rsidR="0074505F" w:rsidRDefault="0074505F" w:rsidP="0074505F">
      <w:pPr>
        <w:rPr>
          <w:rFonts w:cs="Arial"/>
          <w:sz w:val="24"/>
          <w:szCs w:val="24"/>
        </w:rPr>
      </w:pPr>
    </w:p>
    <w:p w14:paraId="1D4847F0" w14:textId="77777777" w:rsidR="0074505F" w:rsidRDefault="0074505F" w:rsidP="0074505F">
      <w:pPr>
        <w:rPr>
          <w:rFonts w:cs="Arial"/>
          <w:sz w:val="24"/>
          <w:szCs w:val="24"/>
        </w:rPr>
      </w:pPr>
    </w:p>
    <w:p w14:paraId="7D23CAB2" w14:textId="77777777" w:rsidR="0074505F" w:rsidRDefault="0074505F" w:rsidP="0074505F">
      <w:pPr>
        <w:rPr>
          <w:rFonts w:cs="Arial"/>
          <w:sz w:val="24"/>
          <w:szCs w:val="24"/>
        </w:rPr>
      </w:pPr>
    </w:p>
    <w:p w14:paraId="0223BF1F" w14:textId="77777777" w:rsidR="0074505F" w:rsidRDefault="0074505F" w:rsidP="0074505F">
      <w:pPr>
        <w:rPr>
          <w:rFonts w:cs="Arial"/>
          <w:sz w:val="24"/>
          <w:szCs w:val="24"/>
        </w:rPr>
      </w:pPr>
    </w:p>
    <w:p w14:paraId="4C3C1E70" w14:textId="77777777" w:rsidR="0074505F" w:rsidRDefault="0074505F" w:rsidP="0074505F">
      <w:pPr>
        <w:rPr>
          <w:rFonts w:cs="Arial"/>
          <w:sz w:val="24"/>
          <w:szCs w:val="24"/>
        </w:rPr>
      </w:pPr>
    </w:p>
    <w:p w14:paraId="07B631E1" w14:textId="77777777" w:rsidR="0074505F" w:rsidRPr="00D47AEE" w:rsidRDefault="0074505F" w:rsidP="0074505F">
      <w:pPr>
        <w:rPr>
          <w:rFonts w:cs="Arial"/>
          <w:sz w:val="24"/>
          <w:szCs w:val="24"/>
        </w:rPr>
      </w:pPr>
    </w:p>
    <w:p w14:paraId="7AC2D0C2" w14:textId="77777777" w:rsidR="0074505F" w:rsidRPr="00D47AEE" w:rsidRDefault="0074505F" w:rsidP="0074505F">
      <w:pPr>
        <w:rPr>
          <w:rFonts w:cs="Arial"/>
          <w:b/>
          <w:sz w:val="24"/>
          <w:szCs w:val="24"/>
        </w:rPr>
      </w:pPr>
      <w:r w:rsidRPr="00D47AEE">
        <w:rPr>
          <w:rFonts w:cs="Arial"/>
          <w:b/>
          <w:sz w:val="24"/>
          <w:szCs w:val="24"/>
        </w:rPr>
        <w:t>Fluxo Alternativo: Exclusão de livro</w:t>
      </w:r>
    </w:p>
    <w:p w14:paraId="48CDB055" w14:textId="77777777" w:rsidR="0074505F" w:rsidRPr="00D47AEE" w:rsidRDefault="0074505F" w:rsidP="0074505F">
      <w:pPr>
        <w:rPr>
          <w:rFonts w:cs="Arial"/>
          <w:sz w:val="24"/>
          <w:szCs w:val="24"/>
        </w:rPr>
      </w:pPr>
    </w:p>
    <w:p w14:paraId="48A249A7" w14:textId="77777777" w:rsidR="0074505F" w:rsidRPr="00D47AEE" w:rsidRDefault="0074505F" w:rsidP="0074505F">
      <w:pPr>
        <w:ind w:firstLine="708"/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>1 - O usuário realiza consulta conforme fluxo alternativo consulta de livros cadastrados.</w:t>
      </w:r>
    </w:p>
    <w:p w14:paraId="2951A62F" w14:textId="77777777" w:rsidR="0074505F" w:rsidRPr="00D47AEE" w:rsidRDefault="0074505F" w:rsidP="0074505F">
      <w:pPr>
        <w:ind w:firstLine="708"/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>2 – Usuário aciona a opção excluir.</w:t>
      </w:r>
    </w:p>
    <w:p w14:paraId="371077B7" w14:textId="77777777" w:rsidR="0074505F" w:rsidRPr="00D47AEE" w:rsidRDefault="0074505F" w:rsidP="0074505F">
      <w:pPr>
        <w:ind w:firstLine="708"/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>3 – Sistema verifica possibilidade de exclusão conforme RN08 e exibe uma tela para confirmação de exclusão de cliente.</w:t>
      </w:r>
    </w:p>
    <w:p w14:paraId="3424A4C1" w14:textId="77777777" w:rsidR="0074505F" w:rsidRPr="00D47AEE" w:rsidRDefault="0074505F" w:rsidP="0074505F">
      <w:pPr>
        <w:ind w:firstLine="708"/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>4 – Usuário confirma a exclusão.</w:t>
      </w:r>
    </w:p>
    <w:p w14:paraId="3A8DE23E" w14:textId="77777777" w:rsidR="0074505F" w:rsidRPr="00D47AEE" w:rsidRDefault="0074505F" w:rsidP="0074505F">
      <w:pPr>
        <w:ind w:firstLine="708"/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>5 – Sistema efetua a operação e retorna a tela principal.</w:t>
      </w:r>
    </w:p>
    <w:p w14:paraId="355D13AB" w14:textId="77777777" w:rsidR="0074505F" w:rsidRPr="00D47AEE" w:rsidRDefault="0074505F" w:rsidP="0074505F">
      <w:pPr>
        <w:rPr>
          <w:rFonts w:cs="Arial"/>
          <w:sz w:val="24"/>
          <w:szCs w:val="24"/>
        </w:rPr>
      </w:pPr>
    </w:p>
    <w:p w14:paraId="32977F06" w14:textId="77777777" w:rsidR="0074505F" w:rsidRDefault="0074505F" w:rsidP="0074505F">
      <w:pPr>
        <w:rPr>
          <w:rFonts w:cs="Arial"/>
          <w:b/>
          <w:sz w:val="24"/>
          <w:szCs w:val="24"/>
        </w:rPr>
      </w:pPr>
    </w:p>
    <w:p w14:paraId="767BB55E" w14:textId="77777777" w:rsidR="0074505F" w:rsidRDefault="0074505F" w:rsidP="0074505F">
      <w:pPr>
        <w:rPr>
          <w:rFonts w:cs="Arial"/>
          <w:b/>
          <w:sz w:val="24"/>
          <w:szCs w:val="24"/>
        </w:rPr>
      </w:pPr>
    </w:p>
    <w:p w14:paraId="23DF8F85" w14:textId="77777777" w:rsidR="0074505F" w:rsidRPr="00D47AEE" w:rsidRDefault="0074505F" w:rsidP="0074505F">
      <w:pPr>
        <w:rPr>
          <w:rFonts w:cs="Arial"/>
          <w:b/>
          <w:sz w:val="24"/>
          <w:szCs w:val="24"/>
        </w:rPr>
      </w:pPr>
      <w:r w:rsidRPr="00D47AEE">
        <w:rPr>
          <w:rFonts w:cs="Arial"/>
          <w:b/>
          <w:sz w:val="24"/>
          <w:szCs w:val="24"/>
        </w:rPr>
        <w:t>Exceções:</w:t>
      </w:r>
    </w:p>
    <w:p w14:paraId="7874B3D7" w14:textId="77777777" w:rsidR="0074505F" w:rsidRPr="00D47AEE" w:rsidRDefault="0074505F" w:rsidP="0074505F">
      <w:pPr>
        <w:rPr>
          <w:rFonts w:cs="Arial"/>
          <w:sz w:val="24"/>
          <w:szCs w:val="24"/>
        </w:rPr>
      </w:pPr>
    </w:p>
    <w:p w14:paraId="6A1FFC81" w14:textId="77777777" w:rsidR="0074505F" w:rsidRPr="00D47AEE" w:rsidRDefault="0074505F" w:rsidP="0074505F">
      <w:p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>E10: Usuário tenta excluir um livro.</w:t>
      </w:r>
    </w:p>
    <w:p w14:paraId="295FCFFF" w14:textId="77777777" w:rsidR="0074505F" w:rsidRPr="00D47AEE" w:rsidRDefault="0074505F" w:rsidP="0074505F">
      <w:p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ab/>
        <w:t>No passo 3</w:t>
      </w:r>
    </w:p>
    <w:p w14:paraId="5FCFF823" w14:textId="77777777" w:rsidR="0074505F" w:rsidRPr="00D47AEE" w:rsidRDefault="0074505F" w:rsidP="0074505F">
      <w:p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ab/>
      </w:r>
      <w:r w:rsidRPr="00D47AEE">
        <w:rPr>
          <w:rFonts w:cs="Arial"/>
          <w:sz w:val="24"/>
          <w:szCs w:val="24"/>
        </w:rPr>
        <w:tab/>
        <w:t>3.1 – Sistema exibe mensagem “Você não tem autorização para excluir um livro do sistema”.</w:t>
      </w:r>
    </w:p>
    <w:p w14:paraId="622DFB79" w14:textId="77777777" w:rsidR="0074505F" w:rsidRPr="00D47AEE" w:rsidRDefault="0074505F" w:rsidP="0074505F">
      <w:pPr>
        <w:rPr>
          <w:rFonts w:cs="Arial"/>
          <w:sz w:val="24"/>
          <w:szCs w:val="24"/>
        </w:rPr>
      </w:pPr>
    </w:p>
    <w:p w14:paraId="3CAB68B4" w14:textId="77777777" w:rsidR="0074505F" w:rsidRPr="00D47AEE" w:rsidRDefault="0074505F" w:rsidP="0074505F">
      <w:p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>Fluxo Alternativo: Alterar livro</w:t>
      </w:r>
    </w:p>
    <w:p w14:paraId="69CDFC88" w14:textId="77777777" w:rsidR="0074505F" w:rsidRPr="00D47AEE" w:rsidRDefault="0074505F" w:rsidP="0074505F">
      <w:p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ab/>
        <w:t>1 – O gerente consulta os livros cadastrados conforme o fluxo alternativo Consulta de livros cadastrados.</w:t>
      </w:r>
    </w:p>
    <w:p w14:paraId="5D97576D" w14:textId="77777777" w:rsidR="0074505F" w:rsidRPr="00D47AEE" w:rsidRDefault="0074505F" w:rsidP="0074505F">
      <w:p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ab/>
        <w:t>2 – O gerente aciona a opção editar.</w:t>
      </w:r>
    </w:p>
    <w:p w14:paraId="5AA80C5D" w14:textId="77777777" w:rsidR="0074505F" w:rsidRPr="00D47AEE" w:rsidRDefault="0074505F" w:rsidP="0074505F">
      <w:p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ab/>
        <w:t>3 – Sistema exibe tela com todas as informações do livro preenchidas e editáveis.</w:t>
      </w:r>
      <w:r w:rsidRPr="00D47AEE">
        <w:rPr>
          <w:rFonts w:cs="Arial"/>
          <w:sz w:val="24"/>
          <w:szCs w:val="24"/>
        </w:rPr>
        <w:tab/>
      </w:r>
    </w:p>
    <w:p w14:paraId="7DED302E" w14:textId="77777777" w:rsidR="0074505F" w:rsidRPr="00D47AEE" w:rsidRDefault="0074505F" w:rsidP="0074505F">
      <w:pPr>
        <w:rPr>
          <w:rFonts w:cs="Arial"/>
          <w:sz w:val="24"/>
          <w:szCs w:val="24"/>
        </w:rPr>
      </w:pPr>
      <w:r w:rsidRPr="00D47AEE">
        <w:rPr>
          <w:rFonts w:cs="Arial"/>
          <w:sz w:val="24"/>
          <w:szCs w:val="24"/>
        </w:rPr>
        <w:tab/>
        <w:t>4 – O gerente efetua as alterações e aciona a opção “alterar livro”.</w:t>
      </w:r>
    </w:p>
    <w:p w14:paraId="336C5DBB" w14:textId="77777777" w:rsidR="0074505F" w:rsidRDefault="0074505F" w:rsidP="0074505F">
      <w:pPr>
        <w:rPr>
          <w:lang w:eastAsia="en-US"/>
        </w:rPr>
      </w:pPr>
    </w:p>
    <w:p w14:paraId="08340577" w14:textId="77777777" w:rsidR="0074505F" w:rsidRDefault="0074505F" w:rsidP="0074505F">
      <w:pPr>
        <w:rPr>
          <w:lang w:eastAsia="en-US"/>
        </w:rPr>
      </w:pPr>
    </w:p>
    <w:p w14:paraId="5781ABDB" w14:textId="77777777" w:rsidR="0074505F" w:rsidRDefault="0074505F" w:rsidP="0074505F">
      <w:pPr>
        <w:rPr>
          <w:lang w:eastAsia="en-US"/>
        </w:rPr>
      </w:pPr>
    </w:p>
    <w:p w14:paraId="312EA91F" w14:textId="77777777" w:rsidR="0074505F" w:rsidRDefault="0074505F" w:rsidP="0074505F">
      <w:pPr>
        <w:rPr>
          <w:lang w:eastAsia="en-US"/>
        </w:rPr>
      </w:pPr>
    </w:p>
    <w:p w14:paraId="16664B4A" w14:textId="77777777" w:rsidR="0074505F" w:rsidRDefault="0074505F" w:rsidP="0074505F">
      <w:pPr>
        <w:rPr>
          <w:lang w:eastAsia="en-US"/>
        </w:rPr>
      </w:pPr>
    </w:p>
    <w:p w14:paraId="380F1AB6" w14:textId="77777777" w:rsidR="0074505F" w:rsidRDefault="0074505F" w:rsidP="0074505F">
      <w:pPr>
        <w:rPr>
          <w:lang w:eastAsia="en-US"/>
        </w:rPr>
      </w:pPr>
    </w:p>
    <w:p w14:paraId="6C16483F" w14:textId="77777777" w:rsidR="0074505F" w:rsidRPr="004D7620" w:rsidRDefault="0074505F" w:rsidP="0074505F">
      <w:pPr>
        <w:rPr>
          <w:sz w:val="24"/>
          <w:szCs w:val="24"/>
          <w:lang w:eastAsia="en-US"/>
        </w:rPr>
      </w:pPr>
    </w:p>
    <w:p w14:paraId="365FBE15" w14:textId="77777777" w:rsidR="0074505F" w:rsidRDefault="0074505F" w:rsidP="0074505F">
      <w:pPr>
        <w:rPr>
          <w:sz w:val="24"/>
          <w:szCs w:val="24"/>
          <w:lang w:eastAsia="en-US"/>
        </w:rPr>
      </w:pPr>
    </w:p>
    <w:p w14:paraId="116A1088" w14:textId="77777777" w:rsidR="0074505F" w:rsidRDefault="0074505F" w:rsidP="0074505F">
      <w:pPr>
        <w:rPr>
          <w:sz w:val="24"/>
          <w:szCs w:val="24"/>
          <w:lang w:eastAsia="en-US"/>
        </w:rPr>
      </w:pPr>
    </w:p>
    <w:p w14:paraId="74D50FAC" w14:textId="77777777" w:rsidR="0074505F" w:rsidRDefault="0074505F" w:rsidP="0074505F">
      <w:pPr>
        <w:rPr>
          <w:sz w:val="24"/>
          <w:szCs w:val="24"/>
          <w:lang w:eastAsia="en-US"/>
        </w:rPr>
      </w:pPr>
    </w:p>
    <w:p w14:paraId="70F427C0" w14:textId="77777777" w:rsidR="0074505F" w:rsidRDefault="0074505F" w:rsidP="0074505F">
      <w:pPr>
        <w:rPr>
          <w:sz w:val="24"/>
          <w:szCs w:val="24"/>
          <w:lang w:eastAsia="en-US"/>
        </w:rPr>
      </w:pPr>
    </w:p>
    <w:p w14:paraId="3CD91D2A" w14:textId="77777777" w:rsidR="0074505F" w:rsidRDefault="0074505F" w:rsidP="0074505F">
      <w:pPr>
        <w:rPr>
          <w:sz w:val="24"/>
          <w:szCs w:val="24"/>
          <w:lang w:eastAsia="en-US"/>
        </w:rPr>
      </w:pPr>
    </w:p>
    <w:p w14:paraId="77F0FF37" w14:textId="77777777" w:rsidR="0074505F" w:rsidRDefault="0074505F" w:rsidP="0074505F">
      <w:pPr>
        <w:rPr>
          <w:sz w:val="24"/>
          <w:szCs w:val="24"/>
          <w:lang w:eastAsia="en-US"/>
        </w:rPr>
      </w:pPr>
    </w:p>
    <w:p w14:paraId="4346C152" w14:textId="77777777" w:rsidR="0074505F" w:rsidRDefault="0074505F" w:rsidP="0074505F">
      <w:pPr>
        <w:rPr>
          <w:sz w:val="24"/>
          <w:szCs w:val="24"/>
          <w:lang w:eastAsia="en-US"/>
        </w:rPr>
      </w:pPr>
    </w:p>
    <w:p w14:paraId="474A6194" w14:textId="77777777" w:rsidR="0074505F" w:rsidRDefault="0074505F" w:rsidP="0074505F">
      <w:pPr>
        <w:rPr>
          <w:sz w:val="24"/>
          <w:szCs w:val="24"/>
          <w:lang w:eastAsia="en-US"/>
        </w:rPr>
      </w:pPr>
    </w:p>
    <w:p w14:paraId="3528FBD6" w14:textId="77777777" w:rsidR="0074505F" w:rsidRDefault="0074505F" w:rsidP="0074505F">
      <w:pPr>
        <w:rPr>
          <w:sz w:val="24"/>
          <w:szCs w:val="24"/>
          <w:lang w:eastAsia="en-US"/>
        </w:rPr>
      </w:pPr>
    </w:p>
    <w:p w14:paraId="6992EDAA" w14:textId="77777777" w:rsidR="0074505F" w:rsidRDefault="0074505F" w:rsidP="0074505F">
      <w:pPr>
        <w:rPr>
          <w:sz w:val="24"/>
          <w:szCs w:val="24"/>
          <w:lang w:eastAsia="en-US"/>
        </w:rPr>
      </w:pPr>
    </w:p>
    <w:p w14:paraId="0F042461" w14:textId="77777777" w:rsidR="0074505F" w:rsidRDefault="0074505F" w:rsidP="0074505F">
      <w:pPr>
        <w:rPr>
          <w:sz w:val="24"/>
          <w:szCs w:val="24"/>
          <w:lang w:eastAsia="en-US"/>
        </w:rPr>
      </w:pPr>
    </w:p>
    <w:p w14:paraId="10479F9A" w14:textId="77777777" w:rsidR="0074505F" w:rsidRDefault="0074505F" w:rsidP="0074505F">
      <w:pPr>
        <w:rPr>
          <w:sz w:val="24"/>
          <w:szCs w:val="24"/>
          <w:lang w:eastAsia="en-US"/>
        </w:rPr>
      </w:pPr>
    </w:p>
    <w:p w14:paraId="04B34792" w14:textId="77777777" w:rsidR="0074505F" w:rsidRDefault="0074505F" w:rsidP="0074505F">
      <w:pPr>
        <w:rPr>
          <w:sz w:val="24"/>
          <w:szCs w:val="24"/>
          <w:lang w:eastAsia="en-US"/>
        </w:rPr>
      </w:pPr>
    </w:p>
    <w:p w14:paraId="22036C14" w14:textId="77777777" w:rsidR="0074505F" w:rsidRDefault="0074505F" w:rsidP="0074505F">
      <w:pPr>
        <w:rPr>
          <w:sz w:val="24"/>
          <w:szCs w:val="24"/>
          <w:lang w:eastAsia="en-US"/>
        </w:rPr>
      </w:pPr>
    </w:p>
    <w:p w14:paraId="2A06B485" w14:textId="77777777" w:rsidR="0074505F" w:rsidRDefault="0074505F" w:rsidP="0074505F">
      <w:pPr>
        <w:rPr>
          <w:sz w:val="24"/>
          <w:szCs w:val="24"/>
          <w:lang w:eastAsia="en-US"/>
        </w:rPr>
      </w:pPr>
    </w:p>
    <w:p w14:paraId="2382FD19" w14:textId="77777777" w:rsidR="0074505F" w:rsidRDefault="0074505F" w:rsidP="0074505F">
      <w:pPr>
        <w:rPr>
          <w:sz w:val="24"/>
          <w:szCs w:val="24"/>
          <w:lang w:eastAsia="en-US"/>
        </w:rPr>
      </w:pPr>
    </w:p>
    <w:p w14:paraId="0F9B32C8" w14:textId="77777777" w:rsidR="0074505F" w:rsidRDefault="0074505F" w:rsidP="0074505F">
      <w:pPr>
        <w:rPr>
          <w:sz w:val="24"/>
          <w:szCs w:val="24"/>
          <w:lang w:eastAsia="en-US"/>
        </w:rPr>
      </w:pPr>
    </w:p>
    <w:p w14:paraId="162D0D5E" w14:textId="77777777" w:rsidR="0074505F" w:rsidRDefault="0074505F" w:rsidP="0074505F">
      <w:pPr>
        <w:rPr>
          <w:sz w:val="24"/>
          <w:szCs w:val="24"/>
          <w:lang w:eastAsia="en-US"/>
        </w:rPr>
      </w:pPr>
    </w:p>
    <w:p w14:paraId="7CEDA2F9" w14:textId="77777777" w:rsidR="0074505F" w:rsidRDefault="0074505F" w:rsidP="0074505F">
      <w:pPr>
        <w:rPr>
          <w:sz w:val="24"/>
          <w:szCs w:val="24"/>
          <w:lang w:eastAsia="en-US"/>
        </w:rPr>
      </w:pPr>
    </w:p>
    <w:p w14:paraId="60B6F42E" w14:textId="77777777" w:rsidR="0074505F" w:rsidRDefault="0074505F" w:rsidP="0074505F">
      <w:pPr>
        <w:rPr>
          <w:sz w:val="24"/>
          <w:szCs w:val="24"/>
          <w:lang w:eastAsia="en-US"/>
        </w:rPr>
      </w:pPr>
    </w:p>
    <w:p w14:paraId="02C117E8" w14:textId="77777777" w:rsidR="0074505F" w:rsidRDefault="0074505F" w:rsidP="0074505F">
      <w:pPr>
        <w:rPr>
          <w:sz w:val="24"/>
          <w:szCs w:val="24"/>
          <w:lang w:eastAsia="en-US"/>
        </w:rPr>
      </w:pPr>
    </w:p>
    <w:p w14:paraId="012963E4" w14:textId="77777777" w:rsidR="0074505F" w:rsidRPr="00E103C3" w:rsidRDefault="0074505F" w:rsidP="0074505F">
      <w:pPr>
        <w:jc w:val="center"/>
        <w:rPr>
          <w:b/>
          <w:sz w:val="24"/>
          <w:szCs w:val="24"/>
          <w:lang w:eastAsia="en-US"/>
        </w:rPr>
      </w:pPr>
      <w:r>
        <w:rPr>
          <w:b/>
          <w:sz w:val="24"/>
          <w:szCs w:val="24"/>
          <w:lang w:eastAsia="en-US"/>
        </w:rPr>
        <w:t>Protótipos</w:t>
      </w:r>
    </w:p>
    <w:p w14:paraId="609CDF3B" w14:textId="77777777" w:rsidR="0074505F" w:rsidRPr="00E103C3" w:rsidRDefault="0074505F" w:rsidP="0074505F">
      <w:pPr>
        <w:rPr>
          <w:b/>
          <w:sz w:val="24"/>
          <w:szCs w:val="24"/>
          <w:lang w:eastAsia="en-US"/>
        </w:rPr>
      </w:pPr>
    </w:p>
    <w:p w14:paraId="1355CE2A" w14:textId="77777777" w:rsidR="0074505F" w:rsidRPr="00E103C3" w:rsidRDefault="0074505F" w:rsidP="0074505F">
      <w:pPr>
        <w:rPr>
          <w:b/>
          <w:sz w:val="24"/>
          <w:szCs w:val="24"/>
          <w:lang w:eastAsia="en-US"/>
        </w:rPr>
      </w:pPr>
      <w:r w:rsidRPr="00E103C3">
        <w:rPr>
          <w:b/>
          <w:sz w:val="24"/>
          <w:szCs w:val="24"/>
          <w:lang w:eastAsia="en-US"/>
        </w:rPr>
        <w:t>Livro removido:</w:t>
      </w:r>
    </w:p>
    <w:p w14:paraId="248C67B1" w14:textId="77777777" w:rsidR="0074505F" w:rsidRDefault="0074505F" w:rsidP="0074505F">
      <w:pPr>
        <w:rPr>
          <w:sz w:val="24"/>
          <w:szCs w:val="24"/>
          <w:lang w:eastAsia="en-US"/>
        </w:rPr>
      </w:pPr>
    </w:p>
    <w:p w14:paraId="71941212" w14:textId="77777777" w:rsidR="0074505F" w:rsidRDefault="00EB581B" w:rsidP="0074505F">
      <w:pPr>
        <w:rPr>
          <w:sz w:val="24"/>
          <w:szCs w:val="24"/>
          <w:lang w:eastAsia="en-US"/>
        </w:rPr>
      </w:pPr>
      <w:r w:rsidRPr="0060449E">
        <w:rPr>
          <w:noProof/>
          <w:sz w:val="24"/>
          <w:szCs w:val="24"/>
        </w:rPr>
        <w:drawing>
          <wp:inline distT="0" distB="0" distL="0" distR="0" wp14:anchorId="09C901B2" wp14:editId="07777777">
            <wp:extent cx="6096000" cy="47625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67307" w14:textId="77777777" w:rsidR="00C24F7B" w:rsidRDefault="00C24F7B" w:rsidP="0074505F">
      <w:pPr>
        <w:rPr>
          <w:sz w:val="24"/>
          <w:szCs w:val="24"/>
          <w:lang w:eastAsia="en-US"/>
        </w:rPr>
      </w:pPr>
    </w:p>
    <w:p w14:paraId="4099AADE" w14:textId="77777777" w:rsidR="00C24F7B" w:rsidRDefault="00C24F7B" w:rsidP="0074505F">
      <w:pPr>
        <w:rPr>
          <w:sz w:val="24"/>
          <w:szCs w:val="24"/>
          <w:lang w:eastAsia="en-US"/>
        </w:rPr>
      </w:pPr>
    </w:p>
    <w:p w14:paraId="71209DCB" w14:textId="77777777" w:rsidR="00C24F7B" w:rsidRDefault="00C24F7B" w:rsidP="0074505F">
      <w:pPr>
        <w:rPr>
          <w:sz w:val="24"/>
          <w:szCs w:val="24"/>
          <w:lang w:eastAsia="en-US"/>
        </w:rPr>
      </w:pPr>
    </w:p>
    <w:p w14:paraId="7822FD0F" w14:textId="77777777" w:rsidR="00C24F7B" w:rsidRDefault="00C24F7B" w:rsidP="00C24F7B">
      <w:pPr>
        <w:pStyle w:val="Titulo1"/>
      </w:pPr>
      <w:r>
        <w:t>Diagrama de Classes</w:t>
      </w:r>
    </w:p>
    <w:p w14:paraId="20AA2C6D" w14:textId="77777777" w:rsidR="00C24F7B" w:rsidRDefault="00C24F7B" w:rsidP="0074505F">
      <w:pPr>
        <w:rPr>
          <w:sz w:val="24"/>
          <w:szCs w:val="24"/>
          <w:lang w:eastAsia="en-US"/>
        </w:rPr>
      </w:pPr>
    </w:p>
    <w:sectPr w:rsidR="00C24F7B" w:rsidSect="00A43A10">
      <w:pgSz w:w="11907" w:h="16840" w:code="9"/>
      <w:pgMar w:top="1134" w:right="1134" w:bottom="567" w:left="1134" w:header="567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EAD52D" w14:textId="77777777" w:rsidR="00CD7C06" w:rsidRDefault="00CD7C06">
      <w:r>
        <w:separator/>
      </w:r>
    </w:p>
  </w:endnote>
  <w:endnote w:type="continuationSeparator" w:id="0">
    <w:p w14:paraId="1D993AD8" w14:textId="77777777" w:rsidR="00CD7C06" w:rsidRDefault="00CD7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0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158A0A" w14:textId="77777777" w:rsidR="00392DAB" w:rsidRDefault="00392DAB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E7799FE" w14:textId="77777777" w:rsidR="00392DAB" w:rsidRDefault="00392DA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7F4182" w14:textId="6AFCD39D" w:rsidR="00392DAB" w:rsidRPr="00D85B05" w:rsidRDefault="00392DAB">
    <w:pPr>
      <w:pStyle w:val="Rodap"/>
      <w:framePr w:wrap="around" w:vAnchor="text" w:hAnchor="margin" w:xAlign="center" w:y="1"/>
      <w:rPr>
        <w:rStyle w:val="Nmerodepgina"/>
        <w:color w:val="FFFFFF"/>
      </w:rPr>
    </w:pPr>
    <w:r w:rsidRPr="00D85B05">
      <w:rPr>
        <w:rStyle w:val="Nmerodepgina"/>
        <w:color w:val="FFFFFF"/>
      </w:rPr>
      <w:fldChar w:fldCharType="begin"/>
    </w:r>
    <w:r w:rsidRPr="00D85B05">
      <w:rPr>
        <w:rStyle w:val="Nmerodepgina"/>
        <w:color w:val="FFFFFF"/>
      </w:rPr>
      <w:instrText xml:space="preserve">PAGE  </w:instrText>
    </w:r>
    <w:r w:rsidRPr="00D85B05">
      <w:rPr>
        <w:rStyle w:val="Nmerodepgina"/>
        <w:color w:val="FFFFFF"/>
      </w:rPr>
      <w:fldChar w:fldCharType="separate"/>
    </w:r>
    <w:r w:rsidR="00C72860">
      <w:rPr>
        <w:rStyle w:val="Nmerodepgina"/>
        <w:noProof/>
        <w:color w:val="FFFFFF"/>
      </w:rPr>
      <w:t>1</w:t>
    </w:r>
    <w:r w:rsidRPr="00D85B05">
      <w:rPr>
        <w:rStyle w:val="Nmerodepgina"/>
        <w:color w:val="FFFFFF"/>
      </w:rPr>
      <w:fldChar w:fldCharType="end"/>
    </w:r>
  </w:p>
  <w:p w14:paraId="4C67C00F" w14:textId="77777777" w:rsidR="00392DAB" w:rsidRDefault="00392DA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187B09" w14:textId="77777777" w:rsidR="00392DAB" w:rsidRDefault="00392DAB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AC9D827" w14:textId="77777777" w:rsidR="00392DAB" w:rsidRDefault="00392DAB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190EAC" w14:textId="77777777" w:rsidR="00392DAB" w:rsidRDefault="00392DA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A2B25D" w14:textId="77777777" w:rsidR="00CD7C06" w:rsidRDefault="00CD7C06">
      <w:r>
        <w:separator/>
      </w:r>
    </w:p>
  </w:footnote>
  <w:footnote w:type="continuationSeparator" w:id="0">
    <w:p w14:paraId="4D9EACA9" w14:textId="77777777" w:rsidR="00CD7C06" w:rsidRDefault="00CD7C06">
      <w:r>
        <w:continuationSeparator/>
      </w:r>
    </w:p>
  </w:footnote>
  <w:footnote w:id="1">
    <w:p w14:paraId="5BE9C41A" w14:textId="77777777" w:rsidR="002D4588" w:rsidRDefault="002D4588">
      <w:pPr>
        <w:pStyle w:val="Textodenotaderodap"/>
      </w:pPr>
      <w:r>
        <w:rPr>
          <w:rStyle w:val="Refdenotaderodap"/>
        </w:rPr>
        <w:footnoteRef/>
      </w:r>
      <w:r>
        <w:t xml:space="preserve"> Valores para a Prioridade:</w:t>
      </w:r>
      <w:r w:rsidRPr="00BF5DEE">
        <w:t>Alta, Média e Baixa</w:t>
      </w:r>
    </w:p>
  </w:footnote>
  <w:footnote w:id="2">
    <w:p w14:paraId="0965A936" w14:textId="77777777" w:rsidR="002D4588" w:rsidRDefault="002D4588">
      <w:pPr>
        <w:pStyle w:val="Textodenotaderodap"/>
      </w:pPr>
      <w:r>
        <w:rPr>
          <w:rStyle w:val="Refdenotaderodap"/>
        </w:rPr>
        <w:footnoteRef/>
      </w:r>
      <w:r>
        <w:t xml:space="preserve"> Valores para o </w:t>
      </w:r>
      <w:r w:rsidRPr="00BF5DEE">
        <w:t>Status: Proposto,  Aprovado,  Rejeitado, Em Avaliação, Substituído por, Dividido em, Mesclado com, Cancelado</w:t>
      </w:r>
      <w:r>
        <w:tab/>
      </w:r>
    </w:p>
  </w:footnote>
  <w:footnote w:id="3">
    <w:p w14:paraId="64B1085D" w14:textId="77777777" w:rsidR="000E75AC" w:rsidRDefault="000E75AC" w:rsidP="00973C12">
      <w:pPr>
        <w:pStyle w:val="Textodenotaderodap"/>
      </w:pPr>
      <w:r>
        <w:rPr>
          <w:rStyle w:val="Refdenotaderodap"/>
        </w:rPr>
        <w:footnoteRef/>
      </w:r>
      <w:r>
        <w:t xml:space="preserve"> Valores para a Prioridade:</w:t>
      </w:r>
      <w:r w:rsidRPr="00BF5DEE">
        <w:t>Alta, Média e Baixa</w:t>
      </w:r>
    </w:p>
  </w:footnote>
  <w:footnote w:id="4">
    <w:p w14:paraId="47E67913" w14:textId="77777777" w:rsidR="000E75AC" w:rsidRDefault="000E75AC" w:rsidP="00973C12">
      <w:pPr>
        <w:pStyle w:val="Textodenotaderodap"/>
      </w:pPr>
      <w:r>
        <w:rPr>
          <w:rStyle w:val="Refdenotaderodap"/>
        </w:rPr>
        <w:footnoteRef/>
      </w:r>
      <w:r>
        <w:t xml:space="preserve"> Valores para o </w:t>
      </w:r>
      <w:r w:rsidRPr="00BF5DEE">
        <w:t>Status: Proposto,  Aprovado,  Rejeitado, Em Avaliação, Substituído por, Dividido em, Mesclado com, Cancelado</w:t>
      </w:r>
      <w:r>
        <w:tab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FD5595" w14:textId="77777777" w:rsidR="00392DAB" w:rsidRDefault="00392DAB" w:rsidP="00D85B05">
    <w:pPr>
      <w:pStyle w:val="Cabealho"/>
      <w:tabs>
        <w:tab w:val="left" w:pos="2930"/>
      </w:tabs>
    </w:pPr>
    <w:r>
      <w:tab/>
    </w:r>
    <w:r>
      <w:tab/>
    </w:r>
    <w:r>
      <w:tab/>
    </w:r>
  </w:p>
  <w:tbl>
    <w:tblPr>
      <w:tblW w:w="0" w:type="auto"/>
      <w:tblLook w:val="01E0" w:firstRow="1" w:lastRow="1" w:firstColumn="1" w:lastColumn="1" w:noHBand="0" w:noVBand="0"/>
    </w:tblPr>
    <w:tblGrid>
      <w:gridCol w:w="2274"/>
      <w:gridCol w:w="5091"/>
      <w:gridCol w:w="2274"/>
    </w:tblGrid>
    <w:tr w:rsidR="00392DAB" w14:paraId="212D6E7E" w14:textId="77777777" w:rsidTr="00612B43">
      <w:tc>
        <w:tcPr>
          <w:tcW w:w="2306" w:type="dxa"/>
        </w:tcPr>
        <w:p w14:paraId="01A6A5B2" w14:textId="77777777" w:rsidR="00392DAB" w:rsidRDefault="00392DAB" w:rsidP="007E488D">
          <w:pPr>
            <w:pStyle w:val="Cabealho"/>
          </w:pPr>
        </w:p>
      </w:tc>
      <w:tc>
        <w:tcPr>
          <w:tcW w:w="5167" w:type="dxa"/>
          <w:vAlign w:val="bottom"/>
        </w:tcPr>
        <w:p w14:paraId="32EB67C4" w14:textId="77777777" w:rsidR="00392DAB" w:rsidRPr="00612B43" w:rsidRDefault="00392DAB" w:rsidP="007E488D">
          <w:pPr>
            <w:pStyle w:val="Cabealho"/>
            <w:rPr>
              <w:rFonts w:cs="Arial"/>
              <w:sz w:val="32"/>
              <w:szCs w:val="32"/>
              <w:highlight w:val="yellow"/>
            </w:rPr>
          </w:pPr>
        </w:p>
      </w:tc>
      <w:tc>
        <w:tcPr>
          <w:tcW w:w="2306" w:type="dxa"/>
        </w:tcPr>
        <w:p w14:paraId="3B9B96AD" w14:textId="77777777" w:rsidR="00392DAB" w:rsidRDefault="00392DAB" w:rsidP="007E488D">
          <w:pPr>
            <w:pStyle w:val="Cabealho"/>
          </w:pPr>
        </w:p>
      </w:tc>
    </w:tr>
  </w:tbl>
  <w:p w14:paraId="722EFD49" w14:textId="77777777" w:rsidR="00392DAB" w:rsidRDefault="00392DAB" w:rsidP="007E488D">
    <w:pPr>
      <w:pStyle w:val="Cabealh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019BC1" w14:textId="77777777" w:rsidR="00392DAB" w:rsidRDefault="00392DAB" w:rsidP="00D85B05">
    <w:pPr>
      <w:pStyle w:val="Cabealho"/>
      <w:tabs>
        <w:tab w:val="left" w:pos="2930"/>
      </w:tabs>
    </w:pPr>
    <w:r>
      <w:tab/>
    </w:r>
    <w:r>
      <w:tab/>
    </w:r>
    <w:r>
      <w:tab/>
    </w:r>
  </w:p>
  <w:tbl>
    <w:tblPr>
      <w:tblW w:w="0" w:type="auto"/>
      <w:tblLook w:val="01E0" w:firstRow="1" w:lastRow="1" w:firstColumn="1" w:lastColumn="1" w:noHBand="0" w:noVBand="0"/>
    </w:tblPr>
    <w:tblGrid>
      <w:gridCol w:w="2274"/>
      <w:gridCol w:w="5091"/>
      <w:gridCol w:w="2274"/>
    </w:tblGrid>
    <w:tr w:rsidR="00392DAB" w14:paraId="1978A850" w14:textId="77777777" w:rsidTr="00612B43">
      <w:tc>
        <w:tcPr>
          <w:tcW w:w="2306" w:type="dxa"/>
        </w:tcPr>
        <w:p w14:paraId="57582687" w14:textId="77777777" w:rsidR="00392DAB" w:rsidRPr="00D86B23" w:rsidRDefault="00392DAB" w:rsidP="00612B43">
          <w:pPr>
            <w:jc w:val="center"/>
          </w:pPr>
        </w:p>
      </w:tc>
      <w:tc>
        <w:tcPr>
          <w:tcW w:w="5167" w:type="dxa"/>
          <w:vAlign w:val="center"/>
        </w:tcPr>
        <w:p w14:paraId="69553057" w14:textId="77777777" w:rsidR="00392DAB" w:rsidRPr="00612B43" w:rsidRDefault="00392DAB" w:rsidP="00612B43">
          <w:pPr>
            <w:pStyle w:val="Cabealho"/>
            <w:jc w:val="center"/>
            <w:rPr>
              <w:b w:val="0"/>
              <w:sz w:val="32"/>
              <w:szCs w:val="32"/>
            </w:rPr>
          </w:pPr>
        </w:p>
      </w:tc>
      <w:tc>
        <w:tcPr>
          <w:tcW w:w="2306" w:type="dxa"/>
        </w:tcPr>
        <w:p w14:paraId="35365A31" w14:textId="77777777" w:rsidR="00392DAB" w:rsidRDefault="00392DAB" w:rsidP="007E488D">
          <w:pPr>
            <w:pStyle w:val="Cabealho"/>
          </w:pPr>
        </w:p>
      </w:tc>
    </w:tr>
  </w:tbl>
  <w:p w14:paraId="30CD314C" w14:textId="77777777" w:rsidR="00392DAB" w:rsidRDefault="00392DAB" w:rsidP="00B17DB7">
    <w:pPr>
      <w:pStyle w:val="Cabealho"/>
      <w:tabs>
        <w:tab w:val="center" w:pos="4819"/>
        <w:tab w:val="left" w:pos="7384"/>
      </w:tabs>
    </w:pPr>
    <w:r>
      <w:tab/>
    </w:r>
    <w:r>
      <w:tab/>
    </w:r>
    <w:r w:rsidR="00EB581B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7567307" wp14:editId="07777777">
              <wp:simplePos x="0" y="0"/>
              <wp:positionH relativeFrom="column">
                <wp:posOffset>-114300</wp:posOffset>
              </wp:positionH>
              <wp:positionV relativeFrom="paragraph">
                <wp:posOffset>22225</wp:posOffset>
              </wp:positionV>
              <wp:extent cx="6286500" cy="0"/>
              <wp:effectExtent l="9525" t="12700" r="9525" b="635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a="http://schemas.openxmlformats.org/drawingml/2006/main" xmlns:am3d="http://schemas.microsoft.com/office/drawing/2017/model3d" xmlns:aink="http://schemas.microsoft.com/office/drawing/2016/ink">
          <w:pict w14:anchorId="7343D83F">
            <v:line id="Line 4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.25pt" from="-9pt,1.75pt" to="486pt,1.75pt" w14:anchorId="210BD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"/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73439"/>
    <w:multiLevelType w:val="multilevel"/>
    <w:tmpl w:val="A6708F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 w15:restartNumberingAfterBreak="0">
    <w:nsid w:val="01F6613C"/>
    <w:multiLevelType w:val="multilevel"/>
    <w:tmpl w:val="A6708F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 w15:restartNumberingAfterBreak="0">
    <w:nsid w:val="022B6ABE"/>
    <w:multiLevelType w:val="hybridMultilevel"/>
    <w:tmpl w:val="9A34434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3E40006"/>
    <w:multiLevelType w:val="hybridMultilevel"/>
    <w:tmpl w:val="998CFEAE"/>
    <w:lvl w:ilvl="0" w:tplc="0B483182">
      <w:start w:val="1"/>
      <w:numFmt w:val="decimal"/>
      <w:lvlText w:val="R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84D327B"/>
    <w:multiLevelType w:val="multilevel"/>
    <w:tmpl w:val="149C1D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 w15:restartNumberingAfterBreak="0">
    <w:nsid w:val="0DC7339F"/>
    <w:multiLevelType w:val="multilevel"/>
    <w:tmpl w:val="2CCCF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C649C1"/>
    <w:multiLevelType w:val="multilevel"/>
    <w:tmpl w:val="7D2EA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3180"/>
        </w:tabs>
        <w:ind w:left="31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5640"/>
        </w:tabs>
        <w:ind w:left="5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6690"/>
        </w:tabs>
        <w:ind w:left="66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8100"/>
        </w:tabs>
        <w:ind w:left="81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9150"/>
        </w:tabs>
        <w:ind w:left="91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0560"/>
        </w:tabs>
        <w:ind w:left="10560" w:hanging="1800"/>
      </w:pPr>
      <w:rPr>
        <w:rFonts w:hint="default"/>
      </w:rPr>
    </w:lvl>
  </w:abstractNum>
  <w:abstractNum w:abstractNumId="7" w15:restartNumberingAfterBreak="0">
    <w:nsid w:val="1216780C"/>
    <w:multiLevelType w:val="hybridMultilevel"/>
    <w:tmpl w:val="7ED2D61A"/>
    <w:lvl w:ilvl="0" w:tplc="1812B20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3677EAF"/>
    <w:multiLevelType w:val="hybridMultilevel"/>
    <w:tmpl w:val="A620A87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3C64B50"/>
    <w:multiLevelType w:val="hybridMultilevel"/>
    <w:tmpl w:val="0D74889E"/>
    <w:lvl w:ilvl="0" w:tplc="0416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0" w15:restartNumberingAfterBreak="0">
    <w:nsid w:val="14C8740E"/>
    <w:multiLevelType w:val="multilevel"/>
    <w:tmpl w:val="A6708F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1" w15:restartNumberingAfterBreak="0">
    <w:nsid w:val="1856533D"/>
    <w:multiLevelType w:val="hybridMultilevel"/>
    <w:tmpl w:val="1276AB5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F1F16DD"/>
    <w:multiLevelType w:val="multilevel"/>
    <w:tmpl w:val="998CFEAE"/>
    <w:lvl w:ilvl="0">
      <w:start w:val="1"/>
      <w:numFmt w:val="decimal"/>
      <w:lvlText w:val="R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20554CD"/>
    <w:multiLevelType w:val="hybridMultilevel"/>
    <w:tmpl w:val="2CCCF5D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46B4D4B"/>
    <w:multiLevelType w:val="multilevel"/>
    <w:tmpl w:val="7ED2D61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B9648B5"/>
    <w:multiLevelType w:val="hybridMultilevel"/>
    <w:tmpl w:val="047444BA"/>
    <w:lvl w:ilvl="0" w:tplc="B02ABF6A">
      <w:start w:val="1"/>
      <w:numFmt w:val="decimal"/>
      <w:lvlText w:val="%1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E605BDE"/>
    <w:multiLevelType w:val="hybridMultilevel"/>
    <w:tmpl w:val="E136795C"/>
    <w:lvl w:ilvl="0" w:tplc="38AEE9E0">
      <w:start w:val="4"/>
      <w:numFmt w:val="decimal"/>
      <w:pStyle w:val="Ttulo1"/>
      <w:lvlText w:val="%1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EEB250F"/>
    <w:multiLevelType w:val="multilevel"/>
    <w:tmpl w:val="A6708F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8" w15:restartNumberingAfterBreak="0">
    <w:nsid w:val="2F0B7C52"/>
    <w:multiLevelType w:val="multilevel"/>
    <w:tmpl w:val="A6708F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9" w15:restartNumberingAfterBreak="0">
    <w:nsid w:val="33AF7EFE"/>
    <w:multiLevelType w:val="hybridMultilevel"/>
    <w:tmpl w:val="4DF8826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34B12B4B"/>
    <w:multiLevelType w:val="multilevel"/>
    <w:tmpl w:val="EBA0FDD6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ulo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Titulo3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1" w15:restartNumberingAfterBreak="0">
    <w:nsid w:val="38401D9B"/>
    <w:multiLevelType w:val="multilevel"/>
    <w:tmpl w:val="74B47D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2" w15:restartNumberingAfterBreak="0">
    <w:nsid w:val="3E797746"/>
    <w:multiLevelType w:val="hybridMultilevel"/>
    <w:tmpl w:val="1C1EF6D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43A1C33"/>
    <w:multiLevelType w:val="hybridMultilevel"/>
    <w:tmpl w:val="12EA22C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4A9406E"/>
    <w:multiLevelType w:val="hybridMultilevel"/>
    <w:tmpl w:val="5DB099FE"/>
    <w:lvl w:ilvl="0" w:tplc="DDBE450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B4E35F9"/>
    <w:multiLevelType w:val="hybridMultilevel"/>
    <w:tmpl w:val="D744F454"/>
    <w:lvl w:ilvl="0" w:tplc="B02ABF6A">
      <w:start w:val="1"/>
      <w:numFmt w:val="decimal"/>
      <w:lvlText w:val="%1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 w15:restartNumberingAfterBreak="0">
    <w:nsid w:val="4E5A1359"/>
    <w:multiLevelType w:val="multilevel"/>
    <w:tmpl w:val="149C1D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7" w15:restartNumberingAfterBreak="0">
    <w:nsid w:val="55BD7DD0"/>
    <w:multiLevelType w:val="hybridMultilevel"/>
    <w:tmpl w:val="DA406C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CAE519E"/>
    <w:multiLevelType w:val="multilevel"/>
    <w:tmpl w:val="A6708F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9" w15:restartNumberingAfterBreak="0">
    <w:nsid w:val="5E424CF3"/>
    <w:multiLevelType w:val="hybridMultilevel"/>
    <w:tmpl w:val="86C475D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EB643E9"/>
    <w:multiLevelType w:val="multilevel"/>
    <w:tmpl w:val="E80E02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63480641"/>
    <w:multiLevelType w:val="multilevel"/>
    <w:tmpl w:val="A6708F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2" w15:restartNumberingAfterBreak="0">
    <w:nsid w:val="65CB76FE"/>
    <w:multiLevelType w:val="hybridMultilevel"/>
    <w:tmpl w:val="968A91B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7D34D19"/>
    <w:multiLevelType w:val="multilevel"/>
    <w:tmpl w:val="C526FC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46E019D"/>
    <w:multiLevelType w:val="hybridMultilevel"/>
    <w:tmpl w:val="0B7617B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7AA73FB"/>
    <w:multiLevelType w:val="hybridMultilevel"/>
    <w:tmpl w:val="857677EC"/>
    <w:lvl w:ilvl="0" w:tplc="0416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6" w15:restartNumberingAfterBreak="0">
    <w:nsid w:val="799F253F"/>
    <w:multiLevelType w:val="hybridMultilevel"/>
    <w:tmpl w:val="B96267C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A141EB5"/>
    <w:multiLevelType w:val="multilevel"/>
    <w:tmpl w:val="A6708F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8" w15:restartNumberingAfterBreak="0">
    <w:nsid w:val="7FAF268E"/>
    <w:multiLevelType w:val="multilevel"/>
    <w:tmpl w:val="07780722"/>
    <w:lvl w:ilvl="0">
      <w:start w:val="1"/>
      <w:numFmt w:val="decimal"/>
      <w:lvlText w:val="REQ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34"/>
  </w:num>
  <w:num w:numId="3">
    <w:abstractNumId w:val="2"/>
  </w:num>
  <w:num w:numId="4">
    <w:abstractNumId w:val="13"/>
  </w:num>
  <w:num w:numId="5">
    <w:abstractNumId w:val="5"/>
  </w:num>
  <w:num w:numId="6">
    <w:abstractNumId w:val="7"/>
  </w:num>
  <w:num w:numId="7">
    <w:abstractNumId w:val="14"/>
  </w:num>
  <w:num w:numId="8">
    <w:abstractNumId w:val="3"/>
  </w:num>
  <w:num w:numId="9">
    <w:abstractNumId w:val="38"/>
  </w:num>
  <w:num w:numId="10">
    <w:abstractNumId w:val="20"/>
  </w:num>
  <w:num w:numId="11">
    <w:abstractNumId w:val="30"/>
  </w:num>
  <w:num w:numId="12">
    <w:abstractNumId w:val="37"/>
  </w:num>
  <w:num w:numId="13">
    <w:abstractNumId w:val="17"/>
  </w:num>
  <w:num w:numId="14">
    <w:abstractNumId w:val="28"/>
  </w:num>
  <w:num w:numId="15">
    <w:abstractNumId w:val="31"/>
  </w:num>
  <w:num w:numId="16">
    <w:abstractNumId w:val="10"/>
  </w:num>
  <w:num w:numId="17">
    <w:abstractNumId w:val="1"/>
  </w:num>
  <w:num w:numId="18">
    <w:abstractNumId w:val="0"/>
  </w:num>
  <w:num w:numId="19">
    <w:abstractNumId w:val="21"/>
  </w:num>
  <w:num w:numId="20">
    <w:abstractNumId w:val="18"/>
  </w:num>
  <w:num w:numId="21">
    <w:abstractNumId w:val="12"/>
  </w:num>
  <w:num w:numId="22">
    <w:abstractNumId w:val="24"/>
  </w:num>
  <w:num w:numId="23">
    <w:abstractNumId w:val="8"/>
  </w:num>
  <w:num w:numId="24">
    <w:abstractNumId w:val="25"/>
  </w:num>
  <w:num w:numId="25">
    <w:abstractNumId w:val="33"/>
  </w:num>
  <w:num w:numId="26">
    <w:abstractNumId w:val="15"/>
  </w:num>
  <w:num w:numId="27">
    <w:abstractNumId w:val="22"/>
  </w:num>
  <w:num w:numId="28">
    <w:abstractNumId w:val="36"/>
  </w:num>
  <w:num w:numId="29">
    <w:abstractNumId w:val="32"/>
  </w:num>
  <w:num w:numId="30">
    <w:abstractNumId w:val="16"/>
  </w:num>
  <w:num w:numId="31">
    <w:abstractNumId w:val="35"/>
  </w:num>
  <w:num w:numId="32">
    <w:abstractNumId w:val="9"/>
  </w:num>
  <w:num w:numId="33">
    <w:abstractNumId w:val="19"/>
  </w:num>
  <w:num w:numId="34">
    <w:abstractNumId w:val="4"/>
  </w:num>
  <w:num w:numId="35">
    <w:abstractNumId w:val="26"/>
  </w:num>
  <w:num w:numId="36">
    <w:abstractNumId w:val="16"/>
  </w:num>
  <w:num w:numId="37">
    <w:abstractNumId w:val="11"/>
  </w:num>
  <w:num w:numId="38">
    <w:abstractNumId w:val="23"/>
  </w:num>
  <w:num w:numId="39">
    <w:abstractNumId w:val="6"/>
  </w:num>
  <w:num w:numId="40">
    <w:abstractNumId w:val="27"/>
  </w:num>
  <w:num w:numId="41">
    <w:abstractNumId w:val="2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D06"/>
    <w:rsid w:val="00004834"/>
    <w:rsid w:val="00012D0F"/>
    <w:rsid w:val="00016459"/>
    <w:rsid w:val="00016991"/>
    <w:rsid w:val="00034993"/>
    <w:rsid w:val="0003648B"/>
    <w:rsid w:val="00036A1D"/>
    <w:rsid w:val="0004109E"/>
    <w:rsid w:val="0004204B"/>
    <w:rsid w:val="000425C5"/>
    <w:rsid w:val="000427B0"/>
    <w:rsid w:val="00043B60"/>
    <w:rsid w:val="0004667E"/>
    <w:rsid w:val="00047E06"/>
    <w:rsid w:val="000564B6"/>
    <w:rsid w:val="0005798B"/>
    <w:rsid w:val="000601BD"/>
    <w:rsid w:val="000616AC"/>
    <w:rsid w:val="0006426E"/>
    <w:rsid w:val="000754C0"/>
    <w:rsid w:val="00083449"/>
    <w:rsid w:val="00083BB3"/>
    <w:rsid w:val="00084C41"/>
    <w:rsid w:val="0008750F"/>
    <w:rsid w:val="000878AE"/>
    <w:rsid w:val="00093EEC"/>
    <w:rsid w:val="00094FE2"/>
    <w:rsid w:val="000B0295"/>
    <w:rsid w:val="000B02CF"/>
    <w:rsid w:val="000B0E0C"/>
    <w:rsid w:val="000B177A"/>
    <w:rsid w:val="000B2604"/>
    <w:rsid w:val="000B4202"/>
    <w:rsid w:val="000B456E"/>
    <w:rsid w:val="000B4A5F"/>
    <w:rsid w:val="000B636C"/>
    <w:rsid w:val="000C1FDC"/>
    <w:rsid w:val="000D28C1"/>
    <w:rsid w:val="000D7316"/>
    <w:rsid w:val="000D74FE"/>
    <w:rsid w:val="000E6848"/>
    <w:rsid w:val="000E75AC"/>
    <w:rsid w:val="000F64C7"/>
    <w:rsid w:val="000F75C8"/>
    <w:rsid w:val="00113C55"/>
    <w:rsid w:val="00117891"/>
    <w:rsid w:val="0012136A"/>
    <w:rsid w:val="0012155B"/>
    <w:rsid w:val="00123004"/>
    <w:rsid w:val="00123C58"/>
    <w:rsid w:val="001348D4"/>
    <w:rsid w:val="00140613"/>
    <w:rsid w:val="00143679"/>
    <w:rsid w:val="00145ADE"/>
    <w:rsid w:val="00146D03"/>
    <w:rsid w:val="00151BD0"/>
    <w:rsid w:val="0015300A"/>
    <w:rsid w:val="001544B6"/>
    <w:rsid w:val="00155385"/>
    <w:rsid w:val="001557B9"/>
    <w:rsid w:val="00157A2A"/>
    <w:rsid w:val="00161592"/>
    <w:rsid w:val="001631E0"/>
    <w:rsid w:val="00165435"/>
    <w:rsid w:val="00170E21"/>
    <w:rsid w:val="001753AB"/>
    <w:rsid w:val="00177A59"/>
    <w:rsid w:val="00180BE3"/>
    <w:rsid w:val="001840B0"/>
    <w:rsid w:val="00186577"/>
    <w:rsid w:val="00192152"/>
    <w:rsid w:val="00193B1B"/>
    <w:rsid w:val="001964B8"/>
    <w:rsid w:val="001975AE"/>
    <w:rsid w:val="00197F11"/>
    <w:rsid w:val="001A1F45"/>
    <w:rsid w:val="001A4995"/>
    <w:rsid w:val="001A7447"/>
    <w:rsid w:val="001A7E58"/>
    <w:rsid w:val="001B11C6"/>
    <w:rsid w:val="001B21D6"/>
    <w:rsid w:val="001B6148"/>
    <w:rsid w:val="001B65E5"/>
    <w:rsid w:val="001C1A83"/>
    <w:rsid w:val="001C4392"/>
    <w:rsid w:val="001C43A2"/>
    <w:rsid w:val="001C58F0"/>
    <w:rsid w:val="001D2BB1"/>
    <w:rsid w:val="001E23D8"/>
    <w:rsid w:val="001E2EB4"/>
    <w:rsid w:val="001E64D9"/>
    <w:rsid w:val="001F2D79"/>
    <w:rsid w:val="001F3411"/>
    <w:rsid w:val="001F77FF"/>
    <w:rsid w:val="00210E1F"/>
    <w:rsid w:val="002178A5"/>
    <w:rsid w:val="00225EE5"/>
    <w:rsid w:val="00227406"/>
    <w:rsid w:val="002400FB"/>
    <w:rsid w:val="002451FC"/>
    <w:rsid w:val="00247B9F"/>
    <w:rsid w:val="00250DAA"/>
    <w:rsid w:val="00252910"/>
    <w:rsid w:val="00256B24"/>
    <w:rsid w:val="002573E2"/>
    <w:rsid w:val="00257B66"/>
    <w:rsid w:val="00265716"/>
    <w:rsid w:val="00275F33"/>
    <w:rsid w:val="00281537"/>
    <w:rsid w:val="00281CA5"/>
    <w:rsid w:val="002822F2"/>
    <w:rsid w:val="002827A9"/>
    <w:rsid w:val="00290804"/>
    <w:rsid w:val="00290BA0"/>
    <w:rsid w:val="002912BD"/>
    <w:rsid w:val="00294162"/>
    <w:rsid w:val="00295CF7"/>
    <w:rsid w:val="002A4921"/>
    <w:rsid w:val="002B20C4"/>
    <w:rsid w:val="002B31BA"/>
    <w:rsid w:val="002B59D7"/>
    <w:rsid w:val="002D4588"/>
    <w:rsid w:val="002E2D3F"/>
    <w:rsid w:val="002E7818"/>
    <w:rsid w:val="002F2F66"/>
    <w:rsid w:val="002F464A"/>
    <w:rsid w:val="002F6F86"/>
    <w:rsid w:val="002F70AC"/>
    <w:rsid w:val="0031060D"/>
    <w:rsid w:val="00311BA3"/>
    <w:rsid w:val="003155A5"/>
    <w:rsid w:val="00320F13"/>
    <w:rsid w:val="0032442D"/>
    <w:rsid w:val="00325330"/>
    <w:rsid w:val="00327E5D"/>
    <w:rsid w:val="0033006A"/>
    <w:rsid w:val="0033052C"/>
    <w:rsid w:val="00331507"/>
    <w:rsid w:val="00333FD9"/>
    <w:rsid w:val="00334072"/>
    <w:rsid w:val="00336B38"/>
    <w:rsid w:val="00347233"/>
    <w:rsid w:val="00347E8E"/>
    <w:rsid w:val="003507C3"/>
    <w:rsid w:val="00352CA9"/>
    <w:rsid w:val="00352F21"/>
    <w:rsid w:val="00353229"/>
    <w:rsid w:val="0036036F"/>
    <w:rsid w:val="0036140E"/>
    <w:rsid w:val="0036786B"/>
    <w:rsid w:val="00371F41"/>
    <w:rsid w:val="00373FF2"/>
    <w:rsid w:val="00377BEA"/>
    <w:rsid w:val="00382D1E"/>
    <w:rsid w:val="00383AB1"/>
    <w:rsid w:val="00386286"/>
    <w:rsid w:val="00390A1B"/>
    <w:rsid w:val="00390A51"/>
    <w:rsid w:val="00392DAB"/>
    <w:rsid w:val="00392F5C"/>
    <w:rsid w:val="00394B56"/>
    <w:rsid w:val="00394FC9"/>
    <w:rsid w:val="003A0C0A"/>
    <w:rsid w:val="003A292E"/>
    <w:rsid w:val="003A30F5"/>
    <w:rsid w:val="003A6B1D"/>
    <w:rsid w:val="003A77A8"/>
    <w:rsid w:val="003B2E99"/>
    <w:rsid w:val="003B45DE"/>
    <w:rsid w:val="003C1A44"/>
    <w:rsid w:val="003C4431"/>
    <w:rsid w:val="003C5AE0"/>
    <w:rsid w:val="003E0D7A"/>
    <w:rsid w:val="003E4A7E"/>
    <w:rsid w:val="003E5896"/>
    <w:rsid w:val="003E7E0F"/>
    <w:rsid w:val="003F1D74"/>
    <w:rsid w:val="003F4320"/>
    <w:rsid w:val="003F71B6"/>
    <w:rsid w:val="0040210B"/>
    <w:rsid w:val="00402C82"/>
    <w:rsid w:val="00402DFC"/>
    <w:rsid w:val="00405362"/>
    <w:rsid w:val="00405BE4"/>
    <w:rsid w:val="00407B6E"/>
    <w:rsid w:val="00407E4B"/>
    <w:rsid w:val="0041429D"/>
    <w:rsid w:val="0041642A"/>
    <w:rsid w:val="004247D5"/>
    <w:rsid w:val="0042765A"/>
    <w:rsid w:val="004427FB"/>
    <w:rsid w:val="0046212E"/>
    <w:rsid w:val="00466053"/>
    <w:rsid w:val="0047090B"/>
    <w:rsid w:val="00473A79"/>
    <w:rsid w:val="0047752D"/>
    <w:rsid w:val="00484983"/>
    <w:rsid w:val="00490AC4"/>
    <w:rsid w:val="00491C69"/>
    <w:rsid w:val="004921EE"/>
    <w:rsid w:val="00494813"/>
    <w:rsid w:val="0049556B"/>
    <w:rsid w:val="004970EA"/>
    <w:rsid w:val="004A1A7D"/>
    <w:rsid w:val="004A439E"/>
    <w:rsid w:val="004A4E0B"/>
    <w:rsid w:val="004A6AE4"/>
    <w:rsid w:val="004B1EF8"/>
    <w:rsid w:val="004B52C4"/>
    <w:rsid w:val="004C5804"/>
    <w:rsid w:val="004D36CF"/>
    <w:rsid w:val="004D4899"/>
    <w:rsid w:val="004D785B"/>
    <w:rsid w:val="004E1DCA"/>
    <w:rsid w:val="004E4314"/>
    <w:rsid w:val="004F026A"/>
    <w:rsid w:val="004F146F"/>
    <w:rsid w:val="005130C2"/>
    <w:rsid w:val="00526A92"/>
    <w:rsid w:val="00527A9F"/>
    <w:rsid w:val="005315A5"/>
    <w:rsid w:val="0053258B"/>
    <w:rsid w:val="00536942"/>
    <w:rsid w:val="005420A1"/>
    <w:rsid w:val="00543AEF"/>
    <w:rsid w:val="00543F48"/>
    <w:rsid w:val="0054503E"/>
    <w:rsid w:val="00551A1E"/>
    <w:rsid w:val="0055351E"/>
    <w:rsid w:val="0055370F"/>
    <w:rsid w:val="00564A1F"/>
    <w:rsid w:val="00565C67"/>
    <w:rsid w:val="00565CC3"/>
    <w:rsid w:val="00572380"/>
    <w:rsid w:val="00573862"/>
    <w:rsid w:val="00573A5E"/>
    <w:rsid w:val="005741A4"/>
    <w:rsid w:val="005841A3"/>
    <w:rsid w:val="005A7D97"/>
    <w:rsid w:val="005B26C7"/>
    <w:rsid w:val="005B4420"/>
    <w:rsid w:val="005C006D"/>
    <w:rsid w:val="005C1886"/>
    <w:rsid w:val="005C7F07"/>
    <w:rsid w:val="005D1F8B"/>
    <w:rsid w:val="005D5F15"/>
    <w:rsid w:val="005D761C"/>
    <w:rsid w:val="005E16C4"/>
    <w:rsid w:val="005E36A0"/>
    <w:rsid w:val="005E5642"/>
    <w:rsid w:val="005F018C"/>
    <w:rsid w:val="005F2FB1"/>
    <w:rsid w:val="005F4FCA"/>
    <w:rsid w:val="00601F41"/>
    <w:rsid w:val="0060742C"/>
    <w:rsid w:val="00610347"/>
    <w:rsid w:val="0061238E"/>
    <w:rsid w:val="00612B43"/>
    <w:rsid w:val="00614385"/>
    <w:rsid w:val="006150E6"/>
    <w:rsid w:val="00615E76"/>
    <w:rsid w:val="006160FD"/>
    <w:rsid w:val="006263B9"/>
    <w:rsid w:val="00632566"/>
    <w:rsid w:val="00635233"/>
    <w:rsid w:val="0063782C"/>
    <w:rsid w:val="00641CA8"/>
    <w:rsid w:val="00643006"/>
    <w:rsid w:val="006534C3"/>
    <w:rsid w:val="00653770"/>
    <w:rsid w:val="006574DC"/>
    <w:rsid w:val="00660D06"/>
    <w:rsid w:val="006641AF"/>
    <w:rsid w:val="00672201"/>
    <w:rsid w:val="00683F6C"/>
    <w:rsid w:val="006915CC"/>
    <w:rsid w:val="00691FCE"/>
    <w:rsid w:val="0069310F"/>
    <w:rsid w:val="006A13F5"/>
    <w:rsid w:val="006A3012"/>
    <w:rsid w:val="006A4B30"/>
    <w:rsid w:val="006A522A"/>
    <w:rsid w:val="006A7231"/>
    <w:rsid w:val="006B2602"/>
    <w:rsid w:val="006B558B"/>
    <w:rsid w:val="006B6800"/>
    <w:rsid w:val="006C22A4"/>
    <w:rsid w:val="006C4E0D"/>
    <w:rsid w:val="006C5C2C"/>
    <w:rsid w:val="006D35C7"/>
    <w:rsid w:val="006D368D"/>
    <w:rsid w:val="006D5FA4"/>
    <w:rsid w:val="006E2912"/>
    <w:rsid w:val="006E3D27"/>
    <w:rsid w:val="006E5169"/>
    <w:rsid w:val="006F013E"/>
    <w:rsid w:val="006F1846"/>
    <w:rsid w:val="006F1DFC"/>
    <w:rsid w:val="006F472D"/>
    <w:rsid w:val="006F4B9F"/>
    <w:rsid w:val="006F5BA5"/>
    <w:rsid w:val="006F6762"/>
    <w:rsid w:val="00706BD4"/>
    <w:rsid w:val="00707511"/>
    <w:rsid w:val="007140AE"/>
    <w:rsid w:val="007146DC"/>
    <w:rsid w:val="0072412E"/>
    <w:rsid w:val="007259A0"/>
    <w:rsid w:val="007265CE"/>
    <w:rsid w:val="0072769D"/>
    <w:rsid w:val="00730CC1"/>
    <w:rsid w:val="007314AD"/>
    <w:rsid w:val="00733D06"/>
    <w:rsid w:val="00742286"/>
    <w:rsid w:val="00743DCD"/>
    <w:rsid w:val="0074505F"/>
    <w:rsid w:val="007529A9"/>
    <w:rsid w:val="00754029"/>
    <w:rsid w:val="00762D75"/>
    <w:rsid w:val="00764853"/>
    <w:rsid w:val="007662EB"/>
    <w:rsid w:val="00772A42"/>
    <w:rsid w:val="007734C3"/>
    <w:rsid w:val="00773A0C"/>
    <w:rsid w:val="007743B4"/>
    <w:rsid w:val="0077661F"/>
    <w:rsid w:val="00780420"/>
    <w:rsid w:val="007805F5"/>
    <w:rsid w:val="007819A6"/>
    <w:rsid w:val="00790DCC"/>
    <w:rsid w:val="00793DBC"/>
    <w:rsid w:val="007A3AAC"/>
    <w:rsid w:val="007A6367"/>
    <w:rsid w:val="007B1841"/>
    <w:rsid w:val="007C2595"/>
    <w:rsid w:val="007C751F"/>
    <w:rsid w:val="007D4C08"/>
    <w:rsid w:val="007D797D"/>
    <w:rsid w:val="007E3A76"/>
    <w:rsid w:val="007E3DA8"/>
    <w:rsid w:val="007E488D"/>
    <w:rsid w:val="007E4F9F"/>
    <w:rsid w:val="007F0A1B"/>
    <w:rsid w:val="007F1F9C"/>
    <w:rsid w:val="007F2951"/>
    <w:rsid w:val="007F3898"/>
    <w:rsid w:val="007F634D"/>
    <w:rsid w:val="00803BC4"/>
    <w:rsid w:val="0080685B"/>
    <w:rsid w:val="008105F3"/>
    <w:rsid w:val="00810BC2"/>
    <w:rsid w:val="00817CD9"/>
    <w:rsid w:val="008249DB"/>
    <w:rsid w:val="00826FFF"/>
    <w:rsid w:val="0083384C"/>
    <w:rsid w:val="008353E5"/>
    <w:rsid w:val="00846053"/>
    <w:rsid w:val="00850473"/>
    <w:rsid w:val="00852C33"/>
    <w:rsid w:val="00855428"/>
    <w:rsid w:val="00862BDD"/>
    <w:rsid w:val="00864C85"/>
    <w:rsid w:val="00865861"/>
    <w:rsid w:val="00867E01"/>
    <w:rsid w:val="00874A1F"/>
    <w:rsid w:val="00876B42"/>
    <w:rsid w:val="00880311"/>
    <w:rsid w:val="00884D3F"/>
    <w:rsid w:val="00886055"/>
    <w:rsid w:val="00886BED"/>
    <w:rsid w:val="0089242E"/>
    <w:rsid w:val="00895D71"/>
    <w:rsid w:val="008A0FCA"/>
    <w:rsid w:val="008A1FF5"/>
    <w:rsid w:val="008A2767"/>
    <w:rsid w:val="008A72EC"/>
    <w:rsid w:val="008B1719"/>
    <w:rsid w:val="008B2C6C"/>
    <w:rsid w:val="008B3443"/>
    <w:rsid w:val="008B583A"/>
    <w:rsid w:val="008B644A"/>
    <w:rsid w:val="008C5C13"/>
    <w:rsid w:val="008C71D2"/>
    <w:rsid w:val="008C720C"/>
    <w:rsid w:val="008D5EDE"/>
    <w:rsid w:val="008D6FBE"/>
    <w:rsid w:val="008E41A6"/>
    <w:rsid w:val="008E5A37"/>
    <w:rsid w:val="008E7247"/>
    <w:rsid w:val="008F0684"/>
    <w:rsid w:val="008F120C"/>
    <w:rsid w:val="008F5972"/>
    <w:rsid w:val="00901493"/>
    <w:rsid w:val="009021B2"/>
    <w:rsid w:val="00903AC5"/>
    <w:rsid w:val="0090796C"/>
    <w:rsid w:val="0091036B"/>
    <w:rsid w:val="00911457"/>
    <w:rsid w:val="00912E99"/>
    <w:rsid w:val="00913BAD"/>
    <w:rsid w:val="0091686D"/>
    <w:rsid w:val="00920A0B"/>
    <w:rsid w:val="00921F93"/>
    <w:rsid w:val="00932314"/>
    <w:rsid w:val="00935EFA"/>
    <w:rsid w:val="00951875"/>
    <w:rsid w:val="00963863"/>
    <w:rsid w:val="00972B88"/>
    <w:rsid w:val="00973C12"/>
    <w:rsid w:val="00973E90"/>
    <w:rsid w:val="00973EB3"/>
    <w:rsid w:val="0097468F"/>
    <w:rsid w:val="00982766"/>
    <w:rsid w:val="0098531D"/>
    <w:rsid w:val="00985C51"/>
    <w:rsid w:val="00987D64"/>
    <w:rsid w:val="00993772"/>
    <w:rsid w:val="009949E7"/>
    <w:rsid w:val="00995B85"/>
    <w:rsid w:val="009A3261"/>
    <w:rsid w:val="009A3D61"/>
    <w:rsid w:val="009B1399"/>
    <w:rsid w:val="009B4EB8"/>
    <w:rsid w:val="009B6190"/>
    <w:rsid w:val="009C02DE"/>
    <w:rsid w:val="009C205D"/>
    <w:rsid w:val="009C2D5A"/>
    <w:rsid w:val="009C3D30"/>
    <w:rsid w:val="009C4137"/>
    <w:rsid w:val="009C50C9"/>
    <w:rsid w:val="009C5A97"/>
    <w:rsid w:val="009C6F38"/>
    <w:rsid w:val="009D2771"/>
    <w:rsid w:val="009D51C6"/>
    <w:rsid w:val="009D67C6"/>
    <w:rsid w:val="009E0F36"/>
    <w:rsid w:val="009E3886"/>
    <w:rsid w:val="009E65F3"/>
    <w:rsid w:val="009F0699"/>
    <w:rsid w:val="009F41ED"/>
    <w:rsid w:val="009F7A15"/>
    <w:rsid w:val="00A01E55"/>
    <w:rsid w:val="00A077BB"/>
    <w:rsid w:val="00A10F7B"/>
    <w:rsid w:val="00A14A59"/>
    <w:rsid w:val="00A1602F"/>
    <w:rsid w:val="00A2066C"/>
    <w:rsid w:val="00A21F1D"/>
    <w:rsid w:val="00A2309C"/>
    <w:rsid w:val="00A43A10"/>
    <w:rsid w:val="00A55A80"/>
    <w:rsid w:val="00A61490"/>
    <w:rsid w:val="00A644F1"/>
    <w:rsid w:val="00A645BB"/>
    <w:rsid w:val="00A64CB0"/>
    <w:rsid w:val="00A712A8"/>
    <w:rsid w:val="00A80685"/>
    <w:rsid w:val="00A921DC"/>
    <w:rsid w:val="00AA02C2"/>
    <w:rsid w:val="00AA2A86"/>
    <w:rsid w:val="00AA4733"/>
    <w:rsid w:val="00AA4D71"/>
    <w:rsid w:val="00AB0C7F"/>
    <w:rsid w:val="00AB3EB2"/>
    <w:rsid w:val="00AC3F32"/>
    <w:rsid w:val="00AC7FFA"/>
    <w:rsid w:val="00AD01D7"/>
    <w:rsid w:val="00AD3264"/>
    <w:rsid w:val="00AD4AD8"/>
    <w:rsid w:val="00AD6093"/>
    <w:rsid w:val="00AE087C"/>
    <w:rsid w:val="00AE13F6"/>
    <w:rsid w:val="00AE515D"/>
    <w:rsid w:val="00AE6794"/>
    <w:rsid w:val="00AF3640"/>
    <w:rsid w:val="00AF7C9A"/>
    <w:rsid w:val="00B0144A"/>
    <w:rsid w:val="00B0721D"/>
    <w:rsid w:val="00B14863"/>
    <w:rsid w:val="00B17DB7"/>
    <w:rsid w:val="00B21014"/>
    <w:rsid w:val="00B23F61"/>
    <w:rsid w:val="00B2784E"/>
    <w:rsid w:val="00B30CDD"/>
    <w:rsid w:val="00B3109B"/>
    <w:rsid w:val="00B31A61"/>
    <w:rsid w:val="00B3342F"/>
    <w:rsid w:val="00B359B0"/>
    <w:rsid w:val="00B3703A"/>
    <w:rsid w:val="00B408BE"/>
    <w:rsid w:val="00B56C9A"/>
    <w:rsid w:val="00B61780"/>
    <w:rsid w:val="00B61D30"/>
    <w:rsid w:val="00B66D9D"/>
    <w:rsid w:val="00B700BF"/>
    <w:rsid w:val="00B737AB"/>
    <w:rsid w:val="00B7514F"/>
    <w:rsid w:val="00B76C72"/>
    <w:rsid w:val="00B77EFF"/>
    <w:rsid w:val="00B826CD"/>
    <w:rsid w:val="00B84F58"/>
    <w:rsid w:val="00B91E5A"/>
    <w:rsid w:val="00B923F5"/>
    <w:rsid w:val="00B93A77"/>
    <w:rsid w:val="00B97752"/>
    <w:rsid w:val="00BA3A8E"/>
    <w:rsid w:val="00BA4BBE"/>
    <w:rsid w:val="00BB1A7F"/>
    <w:rsid w:val="00BB5274"/>
    <w:rsid w:val="00BB5B27"/>
    <w:rsid w:val="00BC02D6"/>
    <w:rsid w:val="00BC18B6"/>
    <w:rsid w:val="00BC4767"/>
    <w:rsid w:val="00BD1487"/>
    <w:rsid w:val="00BD2340"/>
    <w:rsid w:val="00BD5363"/>
    <w:rsid w:val="00BE02EF"/>
    <w:rsid w:val="00BE046F"/>
    <w:rsid w:val="00BE3E25"/>
    <w:rsid w:val="00BE55E3"/>
    <w:rsid w:val="00BE711C"/>
    <w:rsid w:val="00BF08DB"/>
    <w:rsid w:val="00BF13EA"/>
    <w:rsid w:val="00BF30CE"/>
    <w:rsid w:val="00BF449A"/>
    <w:rsid w:val="00BF47B5"/>
    <w:rsid w:val="00BF5986"/>
    <w:rsid w:val="00BF5DEE"/>
    <w:rsid w:val="00BF6189"/>
    <w:rsid w:val="00BF7417"/>
    <w:rsid w:val="00BF7DEE"/>
    <w:rsid w:val="00C0390F"/>
    <w:rsid w:val="00C04289"/>
    <w:rsid w:val="00C04648"/>
    <w:rsid w:val="00C05328"/>
    <w:rsid w:val="00C0776C"/>
    <w:rsid w:val="00C1187A"/>
    <w:rsid w:val="00C21722"/>
    <w:rsid w:val="00C245D9"/>
    <w:rsid w:val="00C24F7B"/>
    <w:rsid w:val="00C254F8"/>
    <w:rsid w:val="00C27784"/>
    <w:rsid w:val="00C37E57"/>
    <w:rsid w:val="00C4142E"/>
    <w:rsid w:val="00C42583"/>
    <w:rsid w:val="00C47D7E"/>
    <w:rsid w:val="00C615AE"/>
    <w:rsid w:val="00C660AB"/>
    <w:rsid w:val="00C70A14"/>
    <w:rsid w:val="00C70A5F"/>
    <w:rsid w:val="00C72860"/>
    <w:rsid w:val="00C755FA"/>
    <w:rsid w:val="00C80931"/>
    <w:rsid w:val="00C81010"/>
    <w:rsid w:val="00C8273A"/>
    <w:rsid w:val="00C90F28"/>
    <w:rsid w:val="00C93211"/>
    <w:rsid w:val="00C94E4C"/>
    <w:rsid w:val="00C96DFC"/>
    <w:rsid w:val="00C975FB"/>
    <w:rsid w:val="00CA0554"/>
    <w:rsid w:val="00CA2556"/>
    <w:rsid w:val="00CA4638"/>
    <w:rsid w:val="00CA50B9"/>
    <w:rsid w:val="00CB1624"/>
    <w:rsid w:val="00CB315E"/>
    <w:rsid w:val="00CB503D"/>
    <w:rsid w:val="00CC007B"/>
    <w:rsid w:val="00CC62F8"/>
    <w:rsid w:val="00CD5392"/>
    <w:rsid w:val="00CD7C06"/>
    <w:rsid w:val="00CE05CD"/>
    <w:rsid w:val="00CE40D8"/>
    <w:rsid w:val="00CF410F"/>
    <w:rsid w:val="00D023BE"/>
    <w:rsid w:val="00D07B71"/>
    <w:rsid w:val="00D1067D"/>
    <w:rsid w:val="00D106C4"/>
    <w:rsid w:val="00D11C2E"/>
    <w:rsid w:val="00D125AD"/>
    <w:rsid w:val="00D153D8"/>
    <w:rsid w:val="00D16333"/>
    <w:rsid w:val="00D205D0"/>
    <w:rsid w:val="00D21BF8"/>
    <w:rsid w:val="00D24238"/>
    <w:rsid w:val="00D24320"/>
    <w:rsid w:val="00D303D5"/>
    <w:rsid w:val="00D31EB2"/>
    <w:rsid w:val="00D3298E"/>
    <w:rsid w:val="00D33D5E"/>
    <w:rsid w:val="00D34750"/>
    <w:rsid w:val="00D43B53"/>
    <w:rsid w:val="00D51C97"/>
    <w:rsid w:val="00D57DBE"/>
    <w:rsid w:val="00D6070A"/>
    <w:rsid w:val="00D62764"/>
    <w:rsid w:val="00D651B9"/>
    <w:rsid w:val="00D668E9"/>
    <w:rsid w:val="00D6744A"/>
    <w:rsid w:val="00D73AE5"/>
    <w:rsid w:val="00D76EF8"/>
    <w:rsid w:val="00D77571"/>
    <w:rsid w:val="00D8129F"/>
    <w:rsid w:val="00D8435C"/>
    <w:rsid w:val="00D85B05"/>
    <w:rsid w:val="00D867D8"/>
    <w:rsid w:val="00D86B23"/>
    <w:rsid w:val="00D86CD8"/>
    <w:rsid w:val="00D875F6"/>
    <w:rsid w:val="00D92DEC"/>
    <w:rsid w:val="00D94819"/>
    <w:rsid w:val="00D95B3E"/>
    <w:rsid w:val="00D95F40"/>
    <w:rsid w:val="00D978D3"/>
    <w:rsid w:val="00DA3202"/>
    <w:rsid w:val="00DA7580"/>
    <w:rsid w:val="00DC2A17"/>
    <w:rsid w:val="00DC4023"/>
    <w:rsid w:val="00DC6A80"/>
    <w:rsid w:val="00DC7E03"/>
    <w:rsid w:val="00DD62B5"/>
    <w:rsid w:val="00DD6940"/>
    <w:rsid w:val="00DE071A"/>
    <w:rsid w:val="00DE2A3C"/>
    <w:rsid w:val="00DE30FC"/>
    <w:rsid w:val="00DE3745"/>
    <w:rsid w:val="00DE4252"/>
    <w:rsid w:val="00DE526B"/>
    <w:rsid w:val="00DE5D4F"/>
    <w:rsid w:val="00DE7008"/>
    <w:rsid w:val="00DE70C1"/>
    <w:rsid w:val="00E03D4B"/>
    <w:rsid w:val="00E05F2F"/>
    <w:rsid w:val="00E07865"/>
    <w:rsid w:val="00E13587"/>
    <w:rsid w:val="00E14485"/>
    <w:rsid w:val="00E2158F"/>
    <w:rsid w:val="00E22D88"/>
    <w:rsid w:val="00E264B4"/>
    <w:rsid w:val="00E374C6"/>
    <w:rsid w:val="00E402A5"/>
    <w:rsid w:val="00E458A6"/>
    <w:rsid w:val="00E4673A"/>
    <w:rsid w:val="00E52EF6"/>
    <w:rsid w:val="00E57FAD"/>
    <w:rsid w:val="00E600D7"/>
    <w:rsid w:val="00E61B5E"/>
    <w:rsid w:val="00E63130"/>
    <w:rsid w:val="00E7028A"/>
    <w:rsid w:val="00E729DD"/>
    <w:rsid w:val="00E73B98"/>
    <w:rsid w:val="00E7677D"/>
    <w:rsid w:val="00E84DB0"/>
    <w:rsid w:val="00E87C6D"/>
    <w:rsid w:val="00E91DE8"/>
    <w:rsid w:val="00E944E9"/>
    <w:rsid w:val="00E9712B"/>
    <w:rsid w:val="00E97346"/>
    <w:rsid w:val="00E97851"/>
    <w:rsid w:val="00EA475F"/>
    <w:rsid w:val="00EA7603"/>
    <w:rsid w:val="00EB0B6F"/>
    <w:rsid w:val="00EB38C2"/>
    <w:rsid w:val="00EB4E82"/>
    <w:rsid w:val="00EB581B"/>
    <w:rsid w:val="00EB6CD0"/>
    <w:rsid w:val="00EB7DCF"/>
    <w:rsid w:val="00EC5387"/>
    <w:rsid w:val="00ED0D56"/>
    <w:rsid w:val="00ED238C"/>
    <w:rsid w:val="00ED62FF"/>
    <w:rsid w:val="00ED7788"/>
    <w:rsid w:val="00EE25F7"/>
    <w:rsid w:val="00EE523B"/>
    <w:rsid w:val="00EF0092"/>
    <w:rsid w:val="00EF3A5E"/>
    <w:rsid w:val="00F02458"/>
    <w:rsid w:val="00F02AF5"/>
    <w:rsid w:val="00F02BEA"/>
    <w:rsid w:val="00F04E80"/>
    <w:rsid w:val="00F05C31"/>
    <w:rsid w:val="00F10660"/>
    <w:rsid w:val="00F12735"/>
    <w:rsid w:val="00F15E60"/>
    <w:rsid w:val="00F17BFE"/>
    <w:rsid w:val="00F22B7A"/>
    <w:rsid w:val="00F22CCE"/>
    <w:rsid w:val="00F24264"/>
    <w:rsid w:val="00F33F2E"/>
    <w:rsid w:val="00F3725D"/>
    <w:rsid w:val="00F42FE8"/>
    <w:rsid w:val="00F54974"/>
    <w:rsid w:val="00F60165"/>
    <w:rsid w:val="00F66516"/>
    <w:rsid w:val="00F737E2"/>
    <w:rsid w:val="00F776EE"/>
    <w:rsid w:val="00F9452F"/>
    <w:rsid w:val="00F95EC5"/>
    <w:rsid w:val="00F96EC8"/>
    <w:rsid w:val="00FA11D6"/>
    <w:rsid w:val="00FB31A9"/>
    <w:rsid w:val="00FB3A41"/>
    <w:rsid w:val="00FC5EAC"/>
    <w:rsid w:val="00FD32D9"/>
    <w:rsid w:val="00FD3B9A"/>
    <w:rsid w:val="00FF28E3"/>
    <w:rsid w:val="00FF6A0D"/>
    <w:rsid w:val="17AED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81A4DF5"/>
  <w15:chartTrackingRefBased/>
  <w15:docId w15:val="{F122A7EA-EE93-4F14-A101-396924E56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DC2A17"/>
    <w:rPr>
      <w:rFonts w:ascii="Arial" w:hAnsi="Arial"/>
      <w:lang w:eastAsia="pt-BR"/>
    </w:rPr>
  </w:style>
  <w:style w:type="paragraph" w:styleId="Ttulo1">
    <w:name w:val="heading 1"/>
    <w:basedOn w:val="Normal"/>
    <w:next w:val="Normal"/>
    <w:qFormat/>
    <w:rsid w:val="00B17DB7"/>
    <w:pPr>
      <w:keepNext/>
      <w:numPr>
        <w:numId w:val="30"/>
      </w:numPr>
      <w:pBdr>
        <w:bottom w:val="single" w:sz="4" w:space="1" w:color="auto"/>
      </w:pBdr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rsid w:val="00F54974"/>
    <w:pPr>
      <w:keepNext/>
      <w:outlineLvl w:val="1"/>
    </w:pPr>
    <w:rPr>
      <w:b/>
      <w:i/>
      <w:sz w:val="28"/>
    </w:rPr>
  </w:style>
  <w:style w:type="paragraph" w:styleId="Ttulo3">
    <w:name w:val="heading 3"/>
    <w:basedOn w:val="Normal"/>
    <w:next w:val="Normal"/>
    <w:qFormat/>
    <w:rsid w:val="00F54974"/>
    <w:pPr>
      <w:keepNext/>
      <w:spacing w:line="360" w:lineRule="auto"/>
      <w:outlineLvl w:val="2"/>
    </w:pPr>
    <w:rPr>
      <w:b/>
      <w:i/>
      <w:sz w:val="24"/>
    </w:rPr>
  </w:style>
  <w:style w:type="paragraph" w:styleId="Ttulo4">
    <w:name w:val="heading 4"/>
    <w:basedOn w:val="Normal"/>
    <w:next w:val="Normal"/>
    <w:qFormat/>
    <w:rsid w:val="00F54974"/>
    <w:pPr>
      <w:keepNext/>
      <w:spacing w:line="360" w:lineRule="auto"/>
      <w:outlineLvl w:val="3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BF6189"/>
    <w:pPr>
      <w:tabs>
        <w:tab w:val="center" w:pos="4419"/>
        <w:tab w:val="right" w:pos="8838"/>
      </w:tabs>
    </w:pPr>
    <w:rPr>
      <w:b/>
      <w:sz w:val="28"/>
    </w:rPr>
  </w:style>
  <w:style w:type="paragraph" w:styleId="Rodap">
    <w:name w:val="footer"/>
    <w:basedOn w:val="Normal"/>
    <w:rsid w:val="00F54974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F54974"/>
  </w:style>
  <w:style w:type="paragraph" w:styleId="Corpodetexto3">
    <w:name w:val="Body Text 3"/>
    <w:basedOn w:val="Normal"/>
    <w:rsid w:val="00F54974"/>
    <w:pPr>
      <w:jc w:val="both"/>
    </w:pPr>
  </w:style>
  <w:style w:type="paragraph" w:styleId="Sumrio1">
    <w:name w:val="toc 1"/>
    <w:basedOn w:val="Normal"/>
    <w:next w:val="Normal"/>
    <w:autoRedefine/>
    <w:uiPriority w:val="39"/>
    <w:rsid w:val="00F54974"/>
  </w:style>
  <w:style w:type="paragraph" w:styleId="Sumrio2">
    <w:name w:val="toc 2"/>
    <w:basedOn w:val="Normal"/>
    <w:next w:val="Normal"/>
    <w:autoRedefine/>
    <w:semiHidden/>
    <w:rsid w:val="00F54974"/>
    <w:pPr>
      <w:ind w:left="200"/>
    </w:pPr>
  </w:style>
  <w:style w:type="character" w:styleId="Hyperlink">
    <w:name w:val="Hyperlink"/>
    <w:uiPriority w:val="99"/>
    <w:rsid w:val="00F54974"/>
    <w:rPr>
      <w:color w:val="0000FF"/>
      <w:u w:val="single"/>
    </w:rPr>
  </w:style>
  <w:style w:type="paragraph" w:customStyle="1" w:styleId="conedelogotipo">
    <w:name w:val="Ícone de logotipo"/>
    <w:rsid w:val="00F54974"/>
    <w:pPr>
      <w:spacing w:line="220" w:lineRule="atLeast"/>
    </w:pPr>
    <w:rPr>
      <w:rFonts w:ascii="Arial" w:hAnsi="Arial"/>
      <w:spacing w:val="-5"/>
      <w:lang w:eastAsia="pt-BR"/>
    </w:rPr>
  </w:style>
  <w:style w:type="paragraph" w:styleId="Textodenotaderodap">
    <w:name w:val="footnote text"/>
    <w:basedOn w:val="Normal"/>
    <w:semiHidden/>
    <w:rsid w:val="00F54974"/>
  </w:style>
  <w:style w:type="character" w:styleId="Refdenotaderodap">
    <w:name w:val="footnote reference"/>
    <w:semiHidden/>
    <w:rsid w:val="00F54974"/>
    <w:rPr>
      <w:vertAlign w:val="superscript"/>
    </w:rPr>
  </w:style>
  <w:style w:type="paragraph" w:customStyle="1" w:styleId="Titulo1">
    <w:name w:val="Titulo1"/>
    <w:basedOn w:val="Ttulo1"/>
    <w:rsid w:val="00BF6189"/>
    <w:pPr>
      <w:numPr>
        <w:numId w:val="10"/>
      </w:numPr>
      <w:spacing w:before="100" w:beforeAutospacing="1" w:after="100" w:afterAutospacing="1"/>
    </w:pPr>
  </w:style>
  <w:style w:type="paragraph" w:customStyle="1" w:styleId="Titulo2">
    <w:name w:val="Titulo2"/>
    <w:basedOn w:val="Ttulo1"/>
    <w:rsid w:val="00C0776C"/>
    <w:pPr>
      <w:numPr>
        <w:ilvl w:val="1"/>
        <w:numId w:val="10"/>
      </w:numPr>
    </w:pPr>
    <w:rPr>
      <w:sz w:val="24"/>
      <w:szCs w:val="24"/>
    </w:rPr>
  </w:style>
  <w:style w:type="paragraph" w:customStyle="1" w:styleId="TextoNormal">
    <w:name w:val="TextoNormal"/>
    <w:basedOn w:val="Normal"/>
    <w:rsid w:val="00CF410F"/>
    <w:pPr>
      <w:ind w:firstLine="360"/>
    </w:pPr>
  </w:style>
  <w:style w:type="paragraph" w:customStyle="1" w:styleId="Titulo3">
    <w:name w:val="Titulo3"/>
    <w:basedOn w:val="Titulo2"/>
    <w:rsid w:val="00A2309C"/>
    <w:pPr>
      <w:numPr>
        <w:ilvl w:val="2"/>
      </w:numPr>
    </w:pPr>
    <w:rPr>
      <w:b w:val="0"/>
    </w:rPr>
  </w:style>
  <w:style w:type="table" w:styleId="Tabelacomgrade">
    <w:name w:val="Table Grid"/>
    <w:basedOn w:val="Tabelanormal"/>
    <w:rsid w:val="00DC2A17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semiHidden/>
    <w:rsid w:val="00BF5DEE"/>
    <w:rPr>
      <w:sz w:val="16"/>
      <w:szCs w:val="16"/>
    </w:rPr>
  </w:style>
  <w:style w:type="paragraph" w:styleId="Textodecomentrio">
    <w:name w:val="annotation text"/>
    <w:basedOn w:val="Normal"/>
    <w:semiHidden/>
    <w:rsid w:val="00BF5DEE"/>
  </w:style>
  <w:style w:type="paragraph" w:styleId="Assuntodocomentrio">
    <w:name w:val="annotation subject"/>
    <w:basedOn w:val="Textodecomentrio"/>
    <w:next w:val="Textodecomentrio"/>
    <w:semiHidden/>
    <w:rsid w:val="00BF5DEE"/>
    <w:rPr>
      <w:b/>
      <w:bCs/>
    </w:rPr>
  </w:style>
  <w:style w:type="paragraph" w:styleId="Textodebalo">
    <w:name w:val="Balloon Text"/>
    <w:basedOn w:val="Normal"/>
    <w:semiHidden/>
    <w:rsid w:val="00BF5DEE"/>
    <w:rPr>
      <w:rFonts w:ascii="Tahoma" w:hAnsi="Tahoma" w:cs="Tahoma"/>
      <w:sz w:val="16"/>
      <w:szCs w:val="16"/>
    </w:rPr>
  </w:style>
  <w:style w:type="paragraph" w:styleId="Ttulo">
    <w:name w:val="Title"/>
    <w:basedOn w:val="Normal"/>
    <w:qFormat/>
    <w:rsid w:val="003E4A7E"/>
    <w:pPr>
      <w:spacing w:before="240" w:after="60"/>
      <w:jc w:val="center"/>
      <w:outlineLvl w:val="0"/>
    </w:pPr>
    <w:rPr>
      <w:rFonts w:cs="Arial"/>
      <w:b/>
      <w:bCs/>
      <w:kern w:val="28"/>
      <w:sz w:val="40"/>
      <w:szCs w:val="32"/>
    </w:rPr>
  </w:style>
  <w:style w:type="paragraph" w:customStyle="1" w:styleId="Sub-Title">
    <w:name w:val="Sub-Title"/>
    <w:basedOn w:val="Normal"/>
    <w:rsid w:val="003E4A7E"/>
    <w:pPr>
      <w:jc w:val="center"/>
    </w:pPr>
    <w:rPr>
      <w:i/>
      <w:sz w:val="28"/>
    </w:rPr>
  </w:style>
  <w:style w:type="paragraph" w:customStyle="1" w:styleId="Sub-TituloDestacado">
    <w:name w:val="Sub-Titulo Destacado"/>
    <w:basedOn w:val="Sub-Title"/>
    <w:rsid w:val="003E4A7E"/>
    <w:rPr>
      <w:b/>
    </w:rPr>
  </w:style>
  <w:style w:type="paragraph" w:customStyle="1" w:styleId="EstiloTtulo212ptNoItlicoCentralizado">
    <w:name w:val="Estilo Título 2 + 12 pt Não Itálico Centralizado"/>
    <w:basedOn w:val="Ttulo2"/>
    <w:rsid w:val="00DC2A17"/>
    <w:pPr>
      <w:jc w:val="center"/>
    </w:pPr>
    <w:rPr>
      <w:bCs/>
      <w:i w:val="0"/>
      <w:sz w:val="24"/>
    </w:rPr>
  </w:style>
  <w:style w:type="paragraph" w:styleId="NormalWeb">
    <w:name w:val="Normal (Web)"/>
    <w:basedOn w:val="Normal"/>
    <w:rsid w:val="00BC4767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TituloCasodeUso">
    <w:name w:val="Titulo Caso de Uso"/>
    <w:basedOn w:val="Ttulo1"/>
    <w:next w:val="Normal"/>
    <w:rsid w:val="0074505F"/>
    <w:pPr>
      <w:numPr>
        <w:numId w:val="0"/>
      </w:numPr>
      <w:pBdr>
        <w:bottom w:val="none" w:sz="0" w:space="0" w:color="auto"/>
      </w:pBdr>
      <w:tabs>
        <w:tab w:val="num" w:pos="792"/>
      </w:tabs>
      <w:ind w:left="792" w:hanging="432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FACULDADE\APS2\Template_Visao_trabalh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Template_Visao_trabalho.dot</Template>
  <TotalTime>0</TotalTime>
  <Pages>13</Pages>
  <Words>1239</Words>
  <Characters>6695</Characters>
  <Application>Microsoft Office Word</Application>
  <DocSecurity>0</DocSecurity>
  <Lines>55</Lines>
  <Paragraphs>15</Paragraphs>
  <ScaleCrop>false</ScaleCrop>
  <Company>Synos</Company>
  <LinksUpToDate>false</LinksUpToDate>
  <CharactersWithSpaces>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do Sistema</dc:title>
  <dc:subject/>
  <dc:creator>juninho</dc:creator>
  <cp:keywords/>
  <cp:lastModifiedBy>Danilo Neri</cp:lastModifiedBy>
  <cp:revision>6</cp:revision>
  <cp:lastPrinted>2007-03-20T18:32:00Z</cp:lastPrinted>
  <dcterms:created xsi:type="dcterms:W3CDTF">2017-05-09T14:42:00Z</dcterms:created>
  <dcterms:modified xsi:type="dcterms:W3CDTF">2017-05-11T22:42:00Z</dcterms:modified>
</cp:coreProperties>
</file>